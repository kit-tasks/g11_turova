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92F" w14:textId="77777777" w:rsidR="008E4007" w:rsidRPr="00006DFF" w:rsidRDefault="00824B9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31B6094F" w14:textId="77777777" w:rsidR="008F4C00" w:rsidRPr="008F4C00" w:rsidRDefault="00824B9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2F8FF1A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0360788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73CBB5E8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90E8CC0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E3A8B2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6FA06A0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0DD1AD7" w14:textId="14127A3D" w:rsidR="008F4C00" w:rsidRDefault="008F4C00" w:rsidP="00C67B6E">
      <w:pPr>
        <w:pStyle w:val="af4"/>
        <w:outlineLvl w:val="9"/>
        <w:rPr>
          <w:b w:val="0"/>
        </w:rPr>
      </w:pPr>
      <w:r w:rsidRPr="008F4C00">
        <w:t xml:space="preserve">Отчет по </w:t>
      </w:r>
      <w:r w:rsidR="00C00645">
        <w:t>практической работе</w:t>
      </w:r>
      <w:r w:rsidR="000E0917" w:rsidRPr="000E0917">
        <w:t xml:space="preserve"> </w:t>
      </w:r>
      <w:r w:rsidR="000E0917" w:rsidRPr="00C67B6E">
        <w:t xml:space="preserve">№ </w:t>
      </w:r>
      <w:r w:rsidR="009635CD">
        <w:rPr>
          <w:b w:val="0"/>
        </w:rPr>
        <w:t>3</w:t>
      </w:r>
    </w:p>
    <w:p w14:paraId="1C85500C" w14:textId="77777777" w:rsidR="009635CD" w:rsidRPr="00900D6A" w:rsidRDefault="009635CD" w:rsidP="009635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900D6A">
        <w:rPr>
          <w:rFonts w:ascii="Times New Roman" w:hAnsi="Times New Roman" w:cs="Times New Roman"/>
          <w:b/>
          <w:sz w:val="28"/>
        </w:rPr>
        <w:t>Разработка веб-приложений</w:t>
      </w:r>
      <w:r>
        <w:rPr>
          <w:rFonts w:ascii="Times New Roman" w:hAnsi="Times New Roman" w:cs="Times New Roman"/>
          <w:b/>
          <w:sz w:val="28"/>
        </w:rPr>
        <w:t>»</w:t>
      </w:r>
    </w:p>
    <w:p w14:paraId="4B68C682" w14:textId="2B0DAA19" w:rsidR="000E0917" w:rsidRPr="009635CD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 w:rsidRPr="009635CD">
        <w:rPr>
          <w:rFonts w:ascii="Times New Roman" w:hAnsi="Times New Roman" w:cs="Times New Roman"/>
          <w:b/>
          <w:sz w:val="28"/>
        </w:rPr>
        <w:t xml:space="preserve">Тема: </w:t>
      </w:r>
      <w:r w:rsidR="009635CD" w:rsidRPr="009635CD">
        <w:rPr>
          <w:rFonts w:ascii="Times New Roman" w:hAnsi="Times New Roman" w:cs="Times New Roman"/>
          <w:b/>
          <w:sz w:val="28"/>
        </w:rPr>
        <w:t>«Получение изменений с удаленного репозитория»</w:t>
      </w:r>
    </w:p>
    <w:p w14:paraId="0D9440BF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B8498DC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78E8EF9C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B3D1CA6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280D237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730D4D8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  <w:r w:rsidR="00950DE5">
        <w:rPr>
          <w:rFonts w:ascii="Times New Roman" w:hAnsi="Times New Roman" w:cs="Times New Roman"/>
          <w:sz w:val="28"/>
        </w:rPr>
        <w:t>а</w:t>
      </w:r>
    </w:p>
    <w:p w14:paraId="60638A02" w14:textId="77777777" w:rsidR="008F4C00" w:rsidRPr="00906B49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студент</w:t>
      </w:r>
      <w:r w:rsidR="00950DE5">
        <w:rPr>
          <w:rFonts w:ascii="Times New Roman" w:hAnsi="Times New Roman" w:cs="Times New Roman"/>
          <w:sz w:val="28"/>
        </w:rPr>
        <w:t>ка</w:t>
      </w:r>
      <w:r w:rsidRPr="00A70470">
        <w:rPr>
          <w:rFonts w:ascii="Times New Roman" w:hAnsi="Times New Roman" w:cs="Times New Roman"/>
          <w:sz w:val="28"/>
        </w:rPr>
        <w:t xml:space="preserve"> группы </w:t>
      </w:r>
      <w:r w:rsidR="00906B49" w:rsidRPr="00906B49">
        <w:rPr>
          <w:rFonts w:ascii="Times New Roman" w:hAnsi="Times New Roman" w:cs="Times New Roman"/>
          <w:sz w:val="28"/>
        </w:rPr>
        <w:t>11</w:t>
      </w:r>
    </w:p>
    <w:p w14:paraId="65B24C76" w14:textId="77777777" w:rsidR="008F4C00" w:rsidRPr="00A70470" w:rsidRDefault="00494B6B" w:rsidP="00494B6B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Турова А</w:t>
      </w:r>
      <w:r w:rsidR="00950D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К.</w:t>
      </w:r>
    </w:p>
    <w:p w14:paraId="4D382B0C" w14:textId="77777777" w:rsidR="009635CD" w:rsidRPr="00900D6A" w:rsidRDefault="009635CD" w:rsidP="009635CD">
      <w:pPr>
        <w:ind w:left="6379"/>
        <w:rPr>
          <w:rFonts w:ascii="Times New Roman" w:hAnsi="Times New Roman" w:cs="Times New Roman"/>
          <w:sz w:val="28"/>
        </w:rPr>
      </w:pPr>
      <w:r w:rsidRPr="00900D6A">
        <w:rPr>
          <w:rFonts w:ascii="Times New Roman" w:hAnsi="Times New Roman" w:cs="Times New Roman"/>
          <w:sz w:val="28"/>
        </w:rPr>
        <w:t>Проверил Фомин А.В.</w:t>
      </w:r>
    </w:p>
    <w:p w14:paraId="2DDF160A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625D38F9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D5FA344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49073661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34BDF670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906B49" w:rsidRPr="00C67B6E">
        <w:rPr>
          <w:rFonts w:ascii="Times New Roman" w:hAnsi="Times New Roman" w:cs="Times New Roman"/>
          <w:sz w:val="28"/>
        </w:rPr>
        <w:t>3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hAnsiTheme="minorHAnsi"/>
          <w:b w:val="0"/>
          <w:bCs w:val="0"/>
          <w:caps w:val="0"/>
          <w:sz w:val="22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6A4004C" w14:textId="77777777" w:rsidR="00A22F5D" w:rsidRPr="00872845" w:rsidRDefault="000E577F" w:rsidP="000E577F">
          <w:pPr>
            <w:pStyle w:val="af6"/>
            <w:rPr>
              <w:rStyle w:val="a7"/>
              <w:b w:val="0"/>
            </w:rPr>
          </w:pPr>
          <w:r>
            <w:rPr>
              <w:rStyle w:val="a7"/>
            </w:rPr>
            <w:t>Содержание</w:t>
          </w:r>
        </w:p>
        <w:p w14:paraId="5237C11A" w14:textId="7AC37E9A" w:rsidR="002F636D" w:rsidRDefault="00243E6E" w:rsidP="002F636D">
          <w:pPr>
            <w:pStyle w:val="af8"/>
            <w:rPr>
              <w:rFonts w:eastAsiaTheme="minorEastAsia"/>
              <w:lang w:eastAsia="ru-RU"/>
            </w:rPr>
          </w:pPr>
          <w:r w:rsidRPr="00906B49">
            <w:rPr>
              <w:rFonts w:cs="Times New Roman"/>
              <w:szCs w:val="28"/>
            </w:rPr>
            <w:fldChar w:fldCharType="begin"/>
          </w:r>
          <w:r w:rsidR="00A22F5D" w:rsidRPr="00906B49">
            <w:rPr>
              <w:rFonts w:cs="Times New Roman"/>
              <w:szCs w:val="28"/>
            </w:rPr>
            <w:instrText xml:space="preserve"> TOC \o "1-3" \h \z \u </w:instrText>
          </w:r>
          <w:r w:rsidRPr="00906B49">
            <w:rPr>
              <w:rFonts w:cs="Times New Roman"/>
              <w:szCs w:val="28"/>
            </w:rPr>
            <w:fldChar w:fldCharType="separate"/>
          </w:r>
          <w:hyperlink w:anchor="_Toc148691353" w:history="1">
            <w:r w:rsidR="002F636D" w:rsidRPr="0036382D">
              <w:rPr>
                <w:rStyle w:val="a9"/>
              </w:rPr>
              <w:t>Цель практической работы</w:t>
            </w:r>
            <w:r w:rsidR="002F636D">
              <w:rPr>
                <w:webHidden/>
              </w:rPr>
              <w:tab/>
            </w:r>
            <w:r w:rsidR="002F636D">
              <w:rPr>
                <w:webHidden/>
              </w:rPr>
              <w:fldChar w:fldCharType="begin"/>
            </w:r>
            <w:r w:rsidR="002F636D">
              <w:rPr>
                <w:webHidden/>
              </w:rPr>
              <w:instrText xml:space="preserve"> PAGEREF _Toc148691353 \h </w:instrText>
            </w:r>
            <w:r w:rsidR="002F636D">
              <w:rPr>
                <w:webHidden/>
              </w:rPr>
            </w:r>
            <w:r w:rsidR="002F636D">
              <w:rPr>
                <w:webHidden/>
              </w:rPr>
              <w:fldChar w:fldCharType="separate"/>
            </w:r>
            <w:r w:rsidR="002F636D">
              <w:rPr>
                <w:webHidden/>
              </w:rPr>
              <w:t>3</w:t>
            </w:r>
            <w:r w:rsidR="002F636D">
              <w:rPr>
                <w:webHidden/>
              </w:rPr>
              <w:fldChar w:fldCharType="end"/>
            </w:r>
          </w:hyperlink>
        </w:p>
        <w:p w14:paraId="3FF7F0BD" w14:textId="1D1AE4C5" w:rsidR="002F636D" w:rsidRDefault="002F636D" w:rsidP="002F636D">
          <w:pPr>
            <w:pStyle w:val="af8"/>
            <w:rPr>
              <w:rFonts w:eastAsiaTheme="minorEastAsia"/>
              <w:lang w:eastAsia="ru-RU"/>
            </w:rPr>
          </w:pPr>
          <w:hyperlink w:anchor="_Toc148691354" w:history="1">
            <w:r w:rsidRPr="0036382D">
              <w:rPr>
                <w:rStyle w:val="a9"/>
              </w:rPr>
              <w:t>Результат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_Toc148691354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DB6AE3" w14:textId="1FB6F0A8" w:rsidR="002F636D" w:rsidRDefault="002F636D" w:rsidP="002F636D">
          <w:pPr>
            <w:pStyle w:val="af8"/>
            <w:rPr>
              <w:rFonts w:eastAsiaTheme="minorEastAsia"/>
              <w:lang w:eastAsia="ru-RU"/>
            </w:rPr>
          </w:pPr>
          <w:hyperlink w:anchor="_Toc148691355" w:history="1">
            <w:r w:rsidRPr="0036382D">
              <w:rPr>
                <w:rStyle w:val="a9"/>
              </w:rPr>
              <w:t>Исходный текст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_Toc148691355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32F1B2" w14:textId="6DA05357" w:rsidR="00A22F5D" w:rsidRPr="00906B49" w:rsidRDefault="00243E6E" w:rsidP="00A22F5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6B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6F1D78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71CA67CC" w14:textId="3767694B" w:rsidR="006303FD" w:rsidRDefault="00C00645" w:rsidP="009635CD">
      <w:pPr>
        <w:pStyle w:val="af4"/>
      </w:pPr>
      <w:bookmarkStart w:id="1" w:name="_Toc148691353"/>
      <w:r>
        <w:lastRenderedPageBreak/>
        <w:t>Цель практической работы</w:t>
      </w:r>
      <w:bookmarkEnd w:id="1"/>
    </w:p>
    <w:p w14:paraId="153F3F89" w14:textId="23C8CE90" w:rsidR="009635CD" w:rsidRDefault="009635CD" w:rsidP="009635CD">
      <w:pPr>
        <w:pStyle w:val="a6"/>
      </w:pPr>
      <w:r>
        <w:t>Получение навыка изменения удаленного репозитория.</w:t>
      </w:r>
    </w:p>
    <w:p w14:paraId="7CFCE9D4" w14:textId="69A934B7" w:rsidR="008849FE" w:rsidRDefault="008849FE" w:rsidP="009635CD">
      <w:pPr>
        <w:pStyle w:val="af4"/>
      </w:pPr>
      <w:bookmarkStart w:id="2" w:name="_Toc148691354"/>
      <w:r>
        <w:t>Результат</w:t>
      </w:r>
      <w:bookmarkEnd w:id="2"/>
    </w:p>
    <w:p w14:paraId="7BA8A8C1" w14:textId="0450B953" w:rsidR="009635CD" w:rsidRDefault="009635CD" w:rsidP="008F6FA0">
      <w:pPr>
        <w:pStyle w:val="a6"/>
        <w:numPr>
          <w:ilvl w:val="0"/>
          <w:numId w:val="17"/>
        </w:numPr>
        <w:ind w:left="0" w:firstLine="709"/>
      </w:pPr>
      <w:r>
        <w:t xml:space="preserve">Открыли созданный ранее репозиторий в </w:t>
      </w:r>
      <w:r>
        <w:rPr>
          <w:lang w:val="en-US"/>
        </w:rPr>
        <w:t>GitHub</w:t>
      </w:r>
      <w:r>
        <w:t xml:space="preserve"> и открыли страницу с созданными изменениями</w:t>
      </w:r>
      <w:r w:rsidR="008F6FA0">
        <w:t>. Далее выбрали хэш-код последнего изменения.</w:t>
      </w:r>
    </w:p>
    <w:p w14:paraId="38206560" w14:textId="77777777" w:rsidR="009635CD" w:rsidRDefault="009635CD" w:rsidP="009635CD">
      <w:pPr>
        <w:pStyle w:val="afa"/>
        <w:keepNext/>
      </w:pPr>
      <w:r w:rsidRPr="009635CD">
        <w:drawing>
          <wp:inline distT="0" distB="0" distL="0" distR="0" wp14:anchorId="26170ECF" wp14:editId="102FC37E">
            <wp:extent cx="6299835" cy="1570990"/>
            <wp:effectExtent l="19050" t="19050" r="2476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957E5" w14:textId="1BF8052D" w:rsidR="009635CD" w:rsidRDefault="009635CD" w:rsidP="009635CD">
      <w:pPr>
        <w:pStyle w:val="afc"/>
      </w:pPr>
      <w:r>
        <w:t xml:space="preserve">Рисунок </w:t>
      </w:r>
      <w:fldSimple w:instr=" SEQ Рисунок \* ARABIC ">
        <w:r w:rsidR="002F636D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commits</w:t>
      </w:r>
      <w:r>
        <w:t xml:space="preserve"> репозитория </w:t>
      </w:r>
    </w:p>
    <w:p w14:paraId="3C780106" w14:textId="77777777" w:rsidR="008F6FA0" w:rsidRDefault="008F6FA0" w:rsidP="008F6FA0">
      <w:pPr>
        <w:pStyle w:val="afa"/>
        <w:keepNext/>
      </w:pPr>
      <w:r w:rsidRPr="008F6FA0">
        <w:drawing>
          <wp:inline distT="0" distB="0" distL="0" distR="0" wp14:anchorId="352D4BD1" wp14:editId="49D56069">
            <wp:extent cx="6233160" cy="1675621"/>
            <wp:effectExtent l="19050" t="19050" r="1524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618" cy="167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06FDA" w14:textId="381D6436" w:rsidR="008F6FA0" w:rsidRDefault="008F6FA0" w:rsidP="008F6FA0">
      <w:pPr>
        <w:pStyle w:val="afc"/>
      </w:pPr>
      <w:r>
        <w:t xml:space="preserve">Рисунок </w:t>
      </w:r>
      <w:fldSimple w:instr=" SEQ Рисунок \* ARABIC ">
        <w:r w:rsidR="002F636D">
          <w:rPr>
            <w:noProof/>
          </w:rPr>
          <w:t>2</w:t>
        </w:r>
      </w:fldSimple>
      <w:r>
        <w:t xml:space="preserve"> – информация об изменении</w:t>
      </w:r>
    </w:p>
    <w:p w14:paraId="1B58387C" w14:textId="3D8938C4" w:rsidR="009635CD" w:rsidRDefault="009635CD" w:rsidP="00811B96">
      <w:pPr>
        <w:pStyle w:val="a6"/>
        <w:numPr>
          <w:ilvl w:val="0"/>
          <w:numId w:val="17"/>
        </w:numPr>
        <w:ind w:left="0" w:firstLine="709"/>
      </w:pPr>
      <w:r>
        <w:t xml:space="preserve"> </w:t>
      </w:r>
      <w:r w:rsidR="00811B96">
        <w:t xml:space="preserve">Открыв </w:t>
      </w:r>
      <w:proofErr w:type="spellStart"/>
      <w:r w:rsidR="00811B96">
        <w:rPr>
          <w:lang w:val="en-US"/>
        </w:rPr>
        <w:t>GitBush</w:t>
      </w:r>
      <w:proofErr w:type="spellEnd"/>
      <w:r w:rsidR="00811B96">
        <w:t xml:space="preserve">, заходим в директорию репозитория. Загрузили последние изменения с сервера </w:t>
      </w:r>
      <w:r w:rsidR="00811B96">
        <w:rPr>
          <w:lang w:val="en-US"/>
        </w:rPr>
        <w:t>GitHub</w:t>
      </w:r>
      <w:r w:rsidR="00811B96">
        <w:t>.</w:t>
      </w:r>
    </w:p>
    <w:p w14:paraId="61D614AC" w14:textId="77777777" w:rsidR="00811B96" w:rsidRDefault="00811B96" w:rsidP="00811B96">
      <w:pPr>
        <w:pStyle w:val="afa"/>
        <w:keepNext/>
      </w:pPr>
      <w:r w:rsidRPr="00811B96">
        <w:drawing>
          <wp:inline distT="0" distB="0" distL="0" distR="0" wp14:anchorId="42941C99" wp14:editId="4719FC1D">
            <wp:extent cx="417195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122" w14:textId="619AF791" w:rsidR="00811B96" w:rsidRDefault="00811B96" w:rsidP="00811B96">
      <w:pPr>
        <w:pStyle w:val="afc"/>
      </w:pPr>
      <w:r>
        <w:t xml:space="preserve">Рисунок </w:t>
      </w:r>
      <w:fldSimple w:instr=" SEQ Рисунок \* ARABIC ">
        <w:r w:rsidR="002F636D">
          <w:rPr>
            <w:noProof/>
          </w:rPr>
          <w:t>3</w:t>
        </w:r>
      </w:fldSimple>
      <w:r>
        <w:t xml:space="preserve"> – Все обновлено</w:t>
      </w:r>
    </w:p>
    <w:p w14:paraId="770162AE" w14:textId="3073B43B" w:rsidR="00811B96" w:rsidRDefault="00811B96" w:rsidP="00811B96">
      <w:pPr>
        <w:pStyle w:val="afa"/>
      </w:pPr>
      <w:r>
        <w:t xml:space="preserve"> </w:t>
      </w:r>
    </w:p>
    <w:p w14:paraId="636EB107" w14:textId="2C17DEAD" w:rsidR="00811B96" w:rsidRDefault="002F636D" w:rsidP="009635CD">
      <w:pPr>
        <w:pStyle w:val="a6"/>
        <w:numPr>
          <w:ilvl w:val="0"/>
          <w:numId w:val="17"/>
        </w:numPr>
      </w:pPr>
      <w:r>
        <w:t>Далее проверили файлы в директории и просмотрели историю изменений.</w:t>
      </w:r>
    </w:p>
    <w:p w14:paraId="35286A47" w14:textId="77777777" w:rsidR="002F636D" w:rsidRDefault="002F636D" w:rsidP="002F636D">
      <w:pPr>
        <w:pStyle w:val="afc"/>
      </w:pPr>
    </w:p>
    <w:p w14:paraId="4D728CF2" w14:textId="77777777" w:rsidR="002F636D" w:rsidRDefault="002F636D" w:rsidP="002F636D">
      <w:pPr>
        <w:pStyle w:val="afa"/>
        <w:keepNext/>
      </w:pPr>
      <w:r w:rsidRPr="002F636D">
        <w:lastRenderedPageBreak/>
        <w:drawing>
          <wp:inline distT="0" distB="0" distL="0" distR="0" wp14:anchorId="31915F88" wp14:editId="0F0A958A">
            <wp:extent cx="5324474" cy="2543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41" t="-2" r="21498" b="716"/>
                    <a:stretch/>
                  </pic:blipFill>
                  <pic:spPr bwMode="auto">
                    <a:xfrm>
                      <a:off x="0" y="0"/>
                      <a:ext cx="5327737" cy="254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657A2" w14:textId="26C89D20" w:rsidR="002F636D" w:rsidRPr="009635CD" w:rsidRDefault="002F636D" w:rsidP="002F636D">
      <w:pPr>
        <w:pStyle w:val="af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Результат просмотра файлов и изменений</w:t>
      </w:r>
    </w:p>
    <w:p w14:paraId="0DA35970" w14:textId="22D85DE4" w:rsidR="00254358" w:rsidRDefault="00C00645" w:rsidP="009635CD">
      <w:pPr>
        <w:pStyle w:val="af4"/>
      </w:pPr>
      <w:bookmarkStart w:id="3" w:name="_Toc148691355"/>
      <w:bookmarkEnd w:id="0"/>
      <w:r w:rsidRPr="00C00645">
        <w:t>Исходный текст программы</w:t>
      </w:r>
      <w:bookmarkEnd w:id="3"/>
    </w:p>
    <w:p w14:paraId="130C720F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2F636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2F636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F80775F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$ cd testing</w:t>
      </w:r>
    </w:p>
    <w:p w14:paraId="5E70741E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237F5D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2F636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2F636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BD9CBCE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2F636D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</w:p>
    <w:p w14:paraId="2D6C8071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36884A64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9AA1EA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2F636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2F636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84261B4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65AB0C1B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F636D">
        <w:rPr>
          <w:rFonts w:ascii="Lucida Console" w:hAnsi="Lucida Console" w:cs="Lucida Console"/>
          <w:sz w:val="18"/>
          <w:szCs w:val="18"/>
          <w:lang w:val="en-US"/>
        </w:rPr>
        <w:t>hello.lua  test.lua</w:t>
      </w:r>
      <w:proofErr w:type="gramEnd"/>
    </w:p>
    <w:p w14:paraId="6DFC6037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041A37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kaifo@LAPTOP-I6KBIUR5 </w:t>
      </w:r>
      <w:r w:rsidRPr="002F636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~/testing</w:t>
      </w:r>
      <w:r w:rsidRPr="002F636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66E69C0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34DBC650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e9d2ce7f7520771db38c9b989e3bfc7cb996c100 (</w:t>
      </w:r>
      <w:r w:rsidRPr="002F636D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2F636D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2F636D"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origin/master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2F636D">
        <w:rPr>
          <w:rFonts w:ascii="Lucida Console" w:hAnsi="Lucida Console" w:cs="Lucida Console"/>
          <w:color w:val="FF7676"/>
          <w:sz w:val="18"/>
          <w:szCs w:val="18"/>
          <w:lang w:val="en-US"/>
        </w:rPr>
        <w:t>origin/HEAD</w:t>
      </w: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6E53C38D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Author: alina_turova &lt;kaifovayapochta@gmail.com&gt;</w:t>
      </w:r>
    </w:p>
    <w:p w14:paraId="1E81E5EC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Date:   Fri Oct 20 08:42:27 2023 +0300</w:t>
      </w:r>
    </w:p>
    <w:p w14:paraId="785E3F36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ABE876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 xml:space="preserve">    added test.lua</w:t>
      </w:r>
    </w:p>
    <w:p w14:paraId="2801DBCC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59EE49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ee22e212204e071149ba563b1402a5c89a1256f6</w:t>
      </w:r>
    </w:p>
    <w:p w14:paraId="171743CF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Author: alina_turova &lt;kaifovayapochta@gmail.com&gt;</w:t>
      </w:r>
    </w:p>
    <w:p w14:paraId="72911524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>Date:   Fri Oct 20 07:53:36 2023 +0300</w:t>
      </w:r>
    </w:p>
    <w:p w14:paraId="42E50814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73C6CC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636D">
        <w:rPr>
          <w:rFonts w:ascii="Lucida Console" w:hAnsi="Lucida Console" w:cs="Lucida Console"/>
          <w:sz w:val="18"/>
          <w:szCs w:val="18"/>
          <w:lang w:val="en-US"/>
        </w:rPr>
        <w:t xml:space="preserve">    added hello.lua</w:t>
      </w:r>
    </w:p>
    <w:p w14:paraId="5F9E70A6" w14:textId="77777777" w:rsidR="002F636D" w:rsidRPr="002F636D" w:rsidRDefault="002F636D" w:rsidP="002F63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96B77D" w14:textId="77777777" w:rsidR="002F636D" w:rsidRPr="002F636D" w:rsidRDefault="002F636D" w:rsidP="002F636D">
      <w:pPr>
        <w:pStyle w:val="a6"/>
        <w:rPr>
          <w:lang w:val="en-US"/>
        </w:rPr>
      </w:pPr>
    </w:p>
    <w:sectPr w:rsidR="002F636D" w:rsidRPr="002F636D" w:rsidSect="00420D39">
      <w:footerReference w:type="default" r:id="rId12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408E" w14:textId="77777777" w:rsidR="00DC1942" w:rsidRDefault="00DC1942" w:rsidP="008F40DD">
      <w:pPr>
        <w:spacing w:after="0" w:line="240" w:lineRule="auto"/>
      </w:pPr>
      <w:r>
        <w:separator/>
      </w:r>
    </w:p>
  </w:endnote>
  <w:endnote w:type="continuationSeparator" w:id="0">
    <w:p w14:paraId="5F26B1EC" w14:textId="77777777" w:rsidR="00DC1942" w:rsidRDefault="00DC1942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6C6D53" w14:textId="77777777" w:rsidR="00170CCA" w:rsidRDefault="00243E6E">
        <w:pPr>
          <w:pStyle w:val="ac"/>
          <w:jc w:val="right"/>
        </w:pPr>
        <w:r>
          <w:fldChar w:fldCharType="begin"/>
        </w:r>
        <w:r w:rsidR="00170CCA">
          <w:instrText>PAGE   \* MERGEFORMAT</w:instrText>
        </w:r>
        <w:r>
          <w:fldChar w:fldCharType="separate"/>
        </w:r>
        <w:r w:rsidR="003C56DA">
          <w:rPr>
            <w:noProof/>
          </w:rPr>
          <w:t>4</w:t>
        </w:r>
        <w:r>
          <w:fldChar w:fldCharType="end"/>
        </w:r>
      </w:p>
    </w:sdtContent>
  </w:sdt>
  <w:p w14:paraId="02AAEEE9" w14:textId="77777777" w:rsidR="000D2019" w:rsidRDefault="000D20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7F47" w14:textId="77777777" w:rsidR="00DC1942" w:rsidRDefault="00DC1942" w:rsidP="008F40DD">
      <w:pPr>
        <w:spacing w:after="0" w:line="240" w:lineRule="auto"/>
      </w:pPr>
      <w:r>
        <w:separator/>
      </w:r>
    </w:p>
  </w:footnote>
  <w:footnote w:type="continuationSeparator" w:id="0">
    <w:p w14:paraId="779AEBCA" w14:textId="77777777" w:rsidR="00DC1942" w:rsidRDefault="00DC1942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E68CA"/>
    <w:multiLevelType w:val="hybridMultilevel"/>
    <w:tmpl w:val="17DE0F70"/>
    <w:lvl w:ilvl="0" w:tplc="D20EFE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6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D"/>
    <w:rsid w:val="00004FDB"/>
    <w:rsid w:val="00006DFF"/>
    <w:rsid w:val="0001504B"/>
    <w:rsid w:val="000160B9"/>
    <w:rsid w:val="0005623A"/>
    <w:rsid w:val="000B03C9"/>
    <w:rsid w:val="000D2019"/>
    <w:rsid w:val="000D3C51"/>
    <w:rsid w:val="000E0917"/>
    <w:rsid w:val="000E577F"/>
    <w:rsid w:val="001100F6"/>
    <w:rsid w:val="00117ADF"/>
    <w:rsid w:val="00120FF7"/>
    <w:rsid w:val="00135F13"/>
    <w:rsid w:val="00170CCA"/>
    <w:rsid w:val="001C2CF5"/>
    <w:rsid w:val="00203308"/>
    <w:rsid w:val="002434CC"/>
    <w:rsid w:val="002438FD"/>
    <w:rsid w:val="00243E6E"/>
    <w:rsid w:val="00253138"/>
    <w:rsid w:val="00254358"/>
    <w:rsid w:val="00262F38"/>
    <w:rsid w:val="002677BE"/>
    <w:rsid w:val="00287834"/>
    <w:rsid w:val="002C6A6A"/>
    <w:rsid w:val="002D12AC"/>
    <w:rsid w:val="002D1614"/>
    <w:rsid w:val="002E52DA"/>
    <w:rsid w:val="002F636D"/>
    <w:rsid w:val="0036514F"/>
    <w:rsid w:val="00372175"/>
    <w:rsid w:val="00376D96"/>
    <w:rsid w:val="00381521"/>
    <w:rsid w:val="00394AB1"/>
    <w:rsid w:val="00396007"/>
    <w:rsid w:val="003C4283"/>
    <w:rsid w:val="003C56DA"/>
    <w:rsid w:val="00415289"/>
    <w:rsid w:val="00420D39"/>
    <w:rsid w:val="004501F8"/>
    <w:rsid w:val="0046648F"/>
    <w:rsid w:val="00494B6B"/>
    <w:rsid w:val="004F6B67"/>
    <w:rsid w:val="00507873"/>
    <w:rsid w:val="005147C4"/>
    <w:rsid w:val="005249C5"/>
    <w:rsid w:val="00553633"/>
    <w:rsid w:val="00557496"/>
    <w:rsid w:val="00581B31"/>
    <w:rsid w:val="00586942"/>
    <w:rsid w:val="005A30FD"/>
    <w:rsid w:val="005D7DDB"/>
    <w:rsid w:val="005E61E4"/>
    <w:rsid w:val="006303FD"/>
    <w:rsid w:val="00643D23"/>
    <w:rsid w:val="00693A2F"/>
    <w:rsid w:val="006A1019"/>
    <w:rsid w:val="006A5D7A"/>
    <w:rsid w:val="006C1583"/>
    <w:rsid w:val="006F5C95"/>
    <w:rsid w:val="007313E2"/>
    <w:rsid w:val="007446C6"/>
    <w:rsid w:val="00791660"/>
    <w:rsid w:val="007B7252"/>
    <w:rsid w:val="007F028D"/>
    <w:rsid w:val="00805CDF"/>
    <w:rsid w:val="00806811"/>
    <w:rsid w:val="00811B96"/>
    <w:rsid w:val="00821B1A"/>
    <w:rsid w:val="00824B90"/>
    <w:rsid w:val="00834DD8"/>
    <w:rsid w:val="0083726E"/>
    <w:rsid w:val="00847371"/>
    <w:rsid w:val="008562B8"/>
    <w:rsid w:val="00872845"/>
    <w:rsid w:val="00876251"/>
    <w:rsid w:val="008849FE"/>
    <w:rsid w:val="00890BFE"/>
    <w:rsid w:val="0089733C"/>
    <w:rsid w:val="008A7EEF"/>
    <w:rsid w:val="008B7DB6"/>
    <w:rsid w:val="008D259A"/>
    <w:rsid w:val="008E4007"/>
    <w:rsid w:val="008F27D2"/>
    <w:rsid w:val="008F40DD"/>
    <w:rsid w:val="008F4C00"/>
    <w:rsid w:val="008F6FA0"/>
    <w:rsid w:val="00906B49"/>
    <w:rsid w:val="00911AC6"/>
    <w:rsid w:val="00912A35"/>
    <w:rsid w:val="00916991"/>
    <w:rsid w:val="00950DE5"/>
    <w:rsid w:val="009635CD"/>
    <w:rsid w:val="00964085"/>
    <w:rsid w:val="009719B8"/>
    <w:rsid w:val="009D520F"/>
    <w:rsid w:val="009E5B97"/>
    <w:rsid w:val="009F1BC5"/>
    <w:rsid w:val="00A11D53"/>
    <w:rsid w:val="00A22F5D"/>
    <w:rsid w:val="00A519E0"/>
    <w:rsid w:val="00A636B0"/>
    <w:rsid w:val="00A70470"/>
    <w:rsid w:val="00A97E97"/>
    <w:rsid w:val="00AA2058"/>
    <w:rsid w:val="00AC62C8"/>
    <w:rsid w:val="00AF6F7F"/>
    <w:rsid w:val="00B109BC"/>
    <w:rsid w:val="00B17C22"/>
    <w:rsid w:val="00B270F3"/>
    <w:rsid w:val="00B64205"/>
    <w:rsid w:val="00BB1C3E"/>
    <w:rsid w:val="00BF3F2B"/>
    <w:rsid w:val="00C00645"/>
    <w:rsid w:val="00C13C70"/>
    <w:rsid w:val="00C24D43"/>
    <w:rsid w:val="00C33BB3"/>
    <w:rsid w:val="00C67B6E"/>
    <w:rsid w:val="00C82CDE"/>
    <w:rsid w:val="00C9604F"/>
    <w:rsid w:val="00CC44EB"/>
    <w:rsid w:val="00CD2639"/>
    <w:rsid w:val="00CD35AD"/>
    <w:rsid w:val="00CF1757"/>
    <w:rsid w:val="00D203DE"/>
    <w:rsid w:val="00D31B09"/>
    <w:rsid w:val="00D946F0"/>
    <w:rsid w:val="00DC1942"/>
    <w:rsid w:val="00E02BAF"/>
    <w:rsid w:val="00E13B4D"/>
    <w:rsid w:val="00E21524"/>
    <w:rsid w:val="00E71D4C"/>
    <w:rsid w:val="00EC5F47"/>
    <w:rsid w:val="00EF3AE7"/>
    <w:rsid w:val="00F42269"/>
    <w:rsid w:val="00F63236"/>
    <w:rsid w:val="00FD4059"/>
    <w:rsid w:val="00FE5546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EDE7"/>
  <w15:docId w15:val="{513069E3-607C-4825-9F5F-5D80FA50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6E"/>
  </w:style>
  <w:style w:type="paragraph" w:styleId="1">
    <w:name w:val="heading 1"/>
    <w:basedOn w:val="a"/>
    <w:next w:val="a"/>
    <w:link w:val="10"/>
    <w:uiPriority w:val="9"/>
    <w:qFormat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a6">
    <w:name w:val="Колледж_текст"/>
    <w:basedOn w:val="a"/>
    <w:link w:val="a7"/>
    <w:qFormat/>
    <w:rsid w:val="005147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Колледж_текст Знак"/>
    <w:basedOn w:val="a0"/>
    <w:link w:val="a6"/>
    <w:rsid w:val="005147C4"/>
    <w:rPr>
      <w:rFonts w:ascii="Times New Roman" w:hAnsi="Times New Roman" w:cs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40DD"/>
  </w:style>
  <w:style w:type="paragraph" w:styleId="ac">
    <w:name w:val="footer"/>
    <w:basedOn w:val="a"/>
    <w:link w:val="ad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40DD"/>
  </w:style>
  <w:style w:type="paragraph" w:customStyle="1" w:styleId="ae">
    <w:name w:val="обычное"/>
    <w:basedOn w:val="a"/>
    <w:qFormat/>
    <w:rsid w:val="008D259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f0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1">
    <w:name w:val="No Spacing"/>
    <w:link w:val="af2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2">
    <w:name w:val="Без интервала Знак"/>
    <w:basedOn w:val="a0"/>
    <w:link w:val="af1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customStyle="1" w:styleId="af4">
    <w:name w:val="Колледж_Заголовок"/>
    <w:basedOn w:val="a6"/>
    <w:link w:val="af5"/>
    <w:qFormat/>
    <w:rsid w:val="009635CD"/>
    <w:pPr>
      <w:jc w:val="center"/>
      <w:outlineLvl w:val="0"/>
    </w:pPr>
    <w:rPr>
      <w:b/>
      <w:caps/>
    </w:rPr>
  </w:style>
  <w:style w:type="paragraph" w:customStyle="1" w:styleId="af6">
    <w:name w:val="Колледж_Содержание"/>
    <w:basedOn w:val="af4"/>
    <w:link w:val="af7"/>
    <w:qFormat/>
    <w:rsid w:val="000E577F"/>
    <w:pPr>
      <w:outlineLvl w:val="9"/>
    </w:pPr>
    <w:rPr>
      <w:rFonts w:cstheme="minorBidi"/>
      <w:bCs/>
    </w:rPr>
  </w:style>
  <w:style w:type="character" w:customStyle="1" w:styleId="af5">
    <w:name w:val="Колледж_Заголовок Знак"/>
    <w:basedOn w:val="a0"/>
    <w:link w:val="af4"/>
    <w:rsid w:val="009635CD"/>
    <w:rPr>
      <w:rFonts w:ascii="Times New Roman" w:hAnsi="Times New Roman" w:cs="Times New Roman"/>
      <w:b/>
      <w:caps/>
      <w:sz w:val="28"/>
    </w:rPr>
  </w:style>
  <w:style w:type="paragraph" w:customStyle="1" w:styleId="af8">
    <w:name w:val="Колледж_Содержание_текст"/>
    <w:basedOn w:val="11"/>
    <w:link w:val="af9"/>
    <w:qFormat/>
    <w:rsid w:val="000E577F"/>
    <w:pPr>
      <w:tabs>
        <w:tab w:val="right" w:leader="dot" w:pos="9911"/>
      </w:tabs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f7">
    <w:name w:val="Колледж_Содержание Знак"/>
    <w:basedOn w:val="af5"/>
    <w:link w:val="af6"/>
    <w:rsid w:val="000E577F"/>
    <w:rPr>
      <w:rFonts w:ascii="Times New Roman" w:hAnsi="Times New Roman" w:cs="Times New Roman"/>
      <w:b/>
      <w:bCs/>
      <w:caps/>
      <w:sz w:val="28"/>
    </w:rPr>
  </w:style>
  <w:style w:type="paragraph" w:customStyle="1" w:styleId="afa">
    <w:name w:val="Колледж_картинки"/>
    <w:basedOn w:val="a6"/>
    <w:link w:val="afb"/>
    <w:qFormat/>
    <w:rsid w:val="00C24D43"/>
    <w:pPr>
      <w:spacing w:line="240" w:lineRule="auto"/>
      <w:ind w:firstLine="0"/>
      <w:jc w:val="center"/>
    </w:pPr>
  </w:style>
  <w:style w:type="character" w:customStyle="1" w:styleId="12">
    <w:name w:val="Оглавление 1 Знак"/>
    <w:basedOn w:val="a0"/>
    <w:link w:val="11"/>
    <w:uiPriority w:val="39"/>
    <w:rsid w:val="000E577F"/>
  </w:style>
  <w:style w:type="character" w:customStyle="1" w:styleId="af9">
    <w:name w:val="Колледж_Содержание_текст Знак"/>
    <w:basedOn w:val="12"/>
    <w:link w:val="af8"/>
    <w:rsid w:val="000E577F"/>
    <w:rPr>
      <w:rFonts w:ascii="Times New Roman" w:hAnsi="Times New Roman"/>
      <w:noProof/>
      <w:sz w:val="28"/>
    </w:rPr>
  </w:style>
  <w:style w:type="character" w:customStyle="1" w:styleId="afb">
    <w:name w:val="Колледж_картинки Знак"/>
    <w:basedOn w:val="a7"/>
    <w:link w:val="afa"/>
    <w:rsid w:val="00C24D43"/>
    <w:rPr>
      <w:rFonts w:ascii="Times New Roman" w:hAnsi="Times New Roman" w:cs="Times New Roman"/>
      <w:sz w:val="28"/>
    </w:rPr>
  </w:style>
  <w:style w:type="paragraph" w:customStyle="1" w:styleId="afc">
    <w:name w:val="Колледж_подпись"/>
    <w:basedOn w:val="afa"/>
    <w:link w:val="afd"/>
    <w:qFormat/>
    <w:rsid w:val="002F636D"/>
    <w:pPr>
      <w:spacing w:line="480" w:lineRule="auto"/>
    </w:pPr>
    <w:rPr>
      <w:color w:val="000000" w:themeColor="text1"/>
      <w:sz w:val="24"/>
    </w:rPr>
  </w:style>
  <w:style w:type="character" w:customStyle="1" w:styleId="afd">
    <w:name w:val="Колледж_подпись Знак"/>
    <w:basedOn w:val="afb"/>
    <w:link w:val="afc"/>
    <w:rsid w:val="002F636D"/>
    <w:rPr>
      <w:rFonts w:ascii="Times New Roman" w:hAnsi="Times New Roman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fo\Documents\&#1053;&#1072;&#1089;&#1090;&#1088;&#1072;&#1080;&#1074;&#1072;&#1077;&#1084;&#1099;&#1077;%20&#1096;&#1072;&#1073;&#1083;&#1086;&#1085;&#1099;%20Office\&#1064;&#1072;&#1073;&#1083;&#1086;&#1085;_&#1086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04D-30A4-44A7-9653-E11241EF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20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Архипова</dc:creator>
  <cp:keywords/>
  <dc:description/>
  <cp:lastModifiedBy>Алина Архипова</cp:lastModifiedBy>
  <cp:revision>1</cp:revision>
  <cp:lastPrinted>2014-07-03T13:03:00Z</cp:lastPrinted>
  <dcterms:created xsi:type="dcterms:W3CDTF">2023-10-20T07:29:00Z</dcterms:created>
  <dcterms:modified xsi:type="dcterms:W3CDTF">2023-10-20T07:49:00Z</dcterms:modified>
</cp:coreProperties>
</file>