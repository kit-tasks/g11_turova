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634F" w14:textId="77777777" w:rsidR="008E4007" w:rsidRPr="00006DFF" w:rsidRDefault="00824B90" w:rsidP="00006DFF">
      <w:pPr>
        <w:jc w:val="center"/>
        <w:rPr>
          <w:rFonts w:ascii="Times New Roman" w:hAnsi="Times New Roman" w:cs="Times New Roman"/>
          <w:sz w:val="28"/>
        </w:rPr>
      </w:pPr>
      <w:r w:rsidRPr="00006DFF">
        <w:rPr>
          <w:rFonts w:ascii="Times New Roman" w:hAnsi="Times New Roman" w:cs="Times New Roman"/>
          <w:sz w:val="28"/>
        </w:rPr>
        <w:t>КОМИТЕТ ПО ОБРАЗОВАНИЮ ПРАВИТЕЛЬСТВА САНКТ-ПЕТЕРБУРГА</w:t>
      </w:r>
    </w:p>
    <w:p w14:paraId="11E1B793" w14:textId="77777777" w:rsidR="008F4C00" w:rsidRPr="008F4C00" w:rsidRDefault="00824B9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 w14:paraId="1B4C4F22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59847ED3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4B025CB0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34AAA554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119555BE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90725C7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12410F46" w14:textId="5CEAF70C" w:rsidR="008F4C00" w:rsidRDefault="008F4C00" w:rsidP="00C67B6E">
      <w:pPr>
        <w:pStyle w:val="af4"/>
        <w:outlineLvl w:val="9"/>
      </w:pPr>
      <w:r w:rsidRPr="008F4C00">
        <w:t xml:space="preserve">Отчет по </w:t>
      </w:r>
      <w:r w:rsidR="00C00645">
        <w:t>практической работе</w:t>
      </w:r>
      <w:r w:rsidR="000E0917" w:rsidRPr="000E0917">
        <w:t xml:space="preserve"> </w:t>
      </w:r>
      <w:r w:rsidR="000E0917" w:rsidRPr="00C67B6E">
        <w:t xml:space="preserve">№ </w:t>
      </w:r>
      <w:r w:rsidR="00900D6A">
        <w:t>1</w:t>
      </w:r>
    </w:p>
    <w:p w14:paraId="2F2BE3D4" w14:textId="2788346C" w:rsidR="00900D6A" w:rsidRPr="00900D6A" w:rsidRDefault="00900D6A" w:rsidP="000E09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900D6A">
        <w:rPr>
          <w:rFonts w:ascii="Times New Roman" w:hAnsi="Times New Roman" w:cs="Times New Roman"/>
          <w:b/>
          <w:sz w:val="28"/>
        </w:rPr>
        <w:t>Разработка веб-приложений</w:t>
      </w:r>
      <w:r>
        <w:rPr>
          <w:rFonts w:ascii="Times New Roman" w:hAnsi="Times New Roman" w:cs="Times New Roman"/>
          <w:b/>
          <w:sz w:val="28"/>
        </w:rPr>
        <w:t>»</w:t>
      </w:r>
    </w:p>
    <w:p w14:paraId="72F200CB" w14:textId="05F1948A" w:rsidR="000E0917" w:rsidRPr="00900D6A" w:rsidRDefault="000E0917" w:rsidP="000E0917">
      <w:pPr>
        <w:jc w:val="center"/>
        <w:rPr>
          <w:rFonts w:ascii="Times New Roman" w:hAnsi="Times New Roman" w:cs="Times New Roman"/>
          <w:b/>
          <w:sz w:val="28"/>
        </w:rPr>
      </w:pPr>
      <w:r w:rsidRPr="00900D6A">
        <w:rPr>
          <w:rFonts w:ascii="Times New Roman" w:hAnsi="Times New Roman" w:cs="Times New Roman"/>
          <w:b/>
          <w:sz w:val="28"/>
        </w:rPr>
        <w:t xml:space="preserve">Тема: </w:t>
      </w:r>
      <w:r w:rsidR="00900D6A" w:rsidRPr="00900D6A">
        <w:rPr>
          <w:rFonts w:ascii="Times New Roman" w:hAnsi="Times New Roman" w:cs="Times New Roman"/>
          <w:b/>
          <w:sz w:val="28"/>
        </w:rPr>
        <w:t xml:space="preserve">«Работа с системой контроля </w:t>
      </w:r>
      <w:r w:rsidR="00900D6A" w:rsidRPr="00900D6A">
        <w:rPr>
          <w:rFonts w:ascii="Times New Roman" w:hAnsi="Times New Roman" w:cs="Times New Roman"/>
          <w:b/>
          <w:sz w:val="28"/>
          <w:lang w:val="en-US"/>
        </w:rPr>
        <w:t>Git</w:t>
      </w:r>
      <w:r w:rsidR="00900D6A" w:rsidRPr="00900D6A">
        <w:rPr>
          <w:rFonts w:ascii="Times New Roman" w:hAnsi="Times New Roman" w:cs="Times New Roman"/>
          <w:b/>
          <w:sz w:val="28"/>
        </w:rPr>
        <w:t>»</w:t>
      </w:r>
    </w:p>
    <w:p w14:paraId="491567C1" w14:textId="77777777" w:rsidR="000E0917" w:rsidRPr="008F4C00" w:rsidRDefault="000E0917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553A2244" w14:textId="77777777" w:rsid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32416BA9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12CC0DE3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393D68A0" w14:textId="77777777" w:rsidR="008F4C00" w:rsidRPr="00A70470" w:rsidRDefault="008F4C00" w:rsidP="008F4C00">
      <w:pPr>
        <w:rPr>
          <w:rFonts w:ascii="Times New Roman" w:hAnsi="Times New Roman" w:cs="Times New Roman"/>
          <w:sz w:val="28"/>
        </w:rPr>
      </w:pPr>
    </w:p>
    <w:p w14:paraId="03E38D95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Выполнил</w:t>
      </w:r>
      <w:r w:rsidR="00950DE5">
        <w:rPr>
          <w:rFonts w:ascii="Times New Roman" w:hAnsi="Times New Roman" w:cs="Times New Roman"/>
          <w:sz w:val="28"/>
        </w:rPr>
        <w:t>а</w:t>
      </w:r>
    </w:p>
    <w:p w14:paraId="4BBB3D3C" w14:textId="77777777" w:rsidR="008F4C00" w:rsidRPr="00906B49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студент</w:t>
      </w:r>
      <w:r w:rsidR="00950DE5">
        <w:rPr>
          <w:rFonts w:ascii="Times New Roman" w:hAnsi="Times New Roman" w:cs="Times New Roman"/>
          <w:sz w:val="28"/>
        </w:rPr>
        <w:t>ка</w:t>
      </w:r>
      <w:r w:rsidRPr="00A70470">
        <w:rPr>
          <w:rFonts w:ascii="Times New Roman" w:hAnsi="Times New Roman" w:cs="Times New Roman"/>
          <w:sz w:val="28"/>
        </w:rPr>
        <w:t xml:space="preserve"> группы </w:t>
      </w:r>
      <w:r w:rsidR="00906B49" w:rsidRPr="00906B49">
        <w:rPr>
          <w:rFonts w:ascii="Times New Roman" w:hAnsi="Times New Roman" w:cs="Times New Roman"/>
          <w:sz w:val="28"/>
        </w:rPr>
        <w:t>11</w:t>
      </w:r>
    </w:p>
    <w:p w14:paraId="6928F1CC" w14:textId="77777777" w:rsidR="008F4C00" w:rsidRPr="00A70470" w:rsidRDefault="00494B6B" w:rsidP="00494B6B">
      <w:pPr>
        <w:ind w:left="6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Турова А</w:t>
      </w:r>
      <w:r w:rsidR="00950DE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К.</w:t>
      </w:r>
    </w:p>
    <w:p w14:paraId="62D1187E" w14:textId="09C41A23" w:rsidR="008F4C00" w:rsidRPr="00900D6A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900D6A">
        <w:rPr>
          <w:rFonts w:ascii="Times New Roman" w:hAnsi="Times New Roman" w:cs="Times New Roman"/>
          <w:sz w:val="28"/>
        </w:rPr>
        <w:t>Проверил</w:t>
      </w:r>
      <w:r w:rsidR="00900D6A" w:rsidRPr="00900D6A">
        <w:rPr>
          <w:rFonts w:ascii="Times New Roman" w:hAnsi="Times New Roman" w:cs="Times New Roman"/>
          <w:sz w:val="28"/>
        </w:rPr>
        <w:t xml:space="preserve"> Фомин А.В.</w:t>
      </w:r>
    </w:p>
    <w:p w14:paraId="0AA57D82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Оценка ________</w:t>
      </w:r>
    </w:p>
    <w:p w14:paraId="09CC8EA4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788D5B7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277B806F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47FAE995" w14:textId="77777777" w:rsidR="00A22F5D" w:rsidRDefault="00420D39" w:rsidP="00A22F5D">
      <w:pPr>
        <w:jc w:val="center"/>
      </w:pPr>
      <w:r>
        <w:rPr>
          <w:rFonts w:ascii="Times New Roman" w:hAnsi="Times New Roman" w:cs="Times New Roman"/>
          <w:sz w:val="28"/>
        </w:rPr>
        <w:t>Санкт-Петербург</w:t>
      </w:r>
      <w:r w:rsidR="008F4C00" w:rsidRPr="00006DFF">
        <w:rPr>
          <w:rFonts w:ascii="Times New Roman" w:hAnsi="Times New Roman" w:cs="Times New Roman"/>
          <w:sz w:val="28"/>
        </w:rPr>
        <w:t xml:space="preserve"> 20</w:t>
      </w:r>
      <w:r w:rsidR="00117ADF">
        <w:rPr>
          <w:rFonts w:ascii="Times New Roman" w:hAnsi="Times New Roman" w:cs="Times New Roman"/>
          <w:sz w:val="28"/>
        </w:rPr>
        <w:t>2</w:t>
      </w:r>
      <w:r w:rsidR="00906B49" w:rsidRPr="00C67B6E">
        <w:rPr>
          <w:rFonts w:ascii="Times New Roman" w:hAnsi="Times New Roman" w:cs="Times New Roman"/>
          <w:sz w:val="28"/>
        </w:rPr>
        <w:t>3</w:t>
      </w:r>
      <w:r w:rsidR="008F4C00" w:rsidRPr="008F4C00">
        <w:rPr>
          <w:b/>
        </w:rPr>
        <w:br w:type="page"/>
      </w:r>
      <w:bookmarkStart w:id="0" w:name="_Toc392166383"/>
    </w:p>
    <w:sdt>
      <w:sdtPr>
        <w:rPr>
          <w:rFonts w:asciiTheme="minorHAnsi" w:hAnsiTheme="minorHAnsi"/>
          <w:bCs w:val="0"/>
          <w:caps w:val="0"/>
          <w:sz w:val="22"/>
        </w:rPr>
        <w:id w:val="-3552057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noProof/>
          <w:sz w:val="28"/>
          <w:szCs w:val="28"/>
        </w:rPr>
      </w:sdtEndPr>
      <w:sdtContent>
        <w:p w14:paraId="7FDFC900" w14:textId="77777777" w:rsidR="00A22F5D" w:rsidRPr="00F90594" w:rsidRDefault="000E577F" w:rsidP="000E577F">
          <w:pPr>
            <w:pStyle w:val="af6"/>
            <w:rPr>
              <w:rStyle w:val="a7"/>
              <w:bCs w:val="0"/>
            </w:rPr>
          </w:pPr>
          <w:r w:rsidRPr="00F90594">
            <w:rPr>
              <w:rStyle w:val="a7"/>
              <w:bCs w:val="0"/>
            </w:rPr>
            <w:t>Содержание</w:t>
          </w:r>
        </w:p>
        <w:p w14:paraId="5BF66C08" w14:textId="7C1DE262" w:rsidR="00C710A9" w:rsidRDefault="00243E6E" w:rsidP="00C710A9">
          <w:pPr>
            <w:pStyle w:val="af8"/>
            <w:rPr>
              <w:rFonts w:eastAsiaTheme="minorEastAsia"/>
              <w:lang w:eastAsia="ru-RU"/>
            </w:rPr>
          </w:pPr>
          <w:r w:rsidRPr="00906B49">
            <w:rPr>
              <w:rFonts w:cs="Times New Roman"/>
              <w:szCs w:val="28"/>
            </w:rPr>
            <w:fldChar w:fldCharType="begin"/>
          </w:r>
          <w:r w:rsidR="00A22F5D" w:rsidRPr="00906B49">
            <w:rPr>
              <w:rFonts w:cs="Times New Roman"/>
              <w:szCs w:val="28"/>
            </w:rPr>
            <w:instrText xml:space="preserve"> TOC \o "1-3" \h \z \u </w:instrText>
          </w:r>
          <w:r w:rsidRPr="00906B49">
            <w:rPr>
              <w:rFonts w:cs="Times New Roman"/>
              <w:szCs w:val="28"/>
            </w:rPr>
            <w:fldChar w:fldCharType="separate"/>
          </w:r>
          <w:hyperlink w:anchor="_Toc148683050" w:history="1">
            <w:r w:rsidR="00C710A9" w:rsidRPr="006B3762">
              <w:rPr>
                <w:rStyle w:val="a9"/>
              </w:rPr>
              <w:t>Цель практической работы</w:t>
            </w:r>
            <w:r w:rsidR="00C710A9">
              <w:rPr>
                <w:webHidden/>
              </w:rPr>
              <w:tab/>
            </w:r>
            <w:r w:rsidR="00C710A9">
              <w:rPr>
                <w:webHidden/>
              </w:rPr>
              <w:fldChar w:fldCharType="begin"/>
            </w:r>
            <w:r w:rsidR="00C710A9">
              <w:rPr>
                <w:webHidden/>
              </w:rPr>
              <w:instrText xml:space="preserve"> PAGEREF _Toc148683050 \h </w:instrText>
            </w:r>
            <w:r w:rsidR="00C710A9">
              <w:rPr>
                <w:webHidden/>
              </w:rPr>
            </w:r>
            <w:r w:rsidR="00C710A9">
              <w:rPr>
                <w:webHidden/>
              </w:rPr>
              <w:fldChar w:fldCharType="separate"/>
            </w:r>
            <w:r w:rsidR="00C710A9">
              <w:rPr>
                <w:webHidden/>
              </w:rPr>
              <w:t>3</w:t>
            </w:r>
            <w:r w:rsidR="00C710A9">
              <w:rPr>
                <w:webHidden/>
              </w:rPr>
              <w:fldChar w:fldCharType="end"/>
            </w:r>
          </w:hyperlink>
        </w:p>
        <w:p w14:paraId="179B5809" w14:textId="13EA1577" w:rsidR="00C710A9" w:rsidRDefault="00C710A9" w:rsidP="00C710A9">
          <w:pPr>
            <w:pStyle w:val="af8"/>
            <w:rPr>
              <w:rFonts w:eastAsiaTheme="minorEastAsia"/>
              <w:lang w:eastAsia="ru-RU"/>
            </w:rPr>
          </w:pPr>
          <w:hyperlink w:anchor="_Toc148683051" w:history="1">
            <w:r w:rsidRPr="006B3762">
              <w:rPr>
                <w:rStyle w:val="a9"/>
              </w:rPr>
              <w:t>Результат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_Toc148683051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8CFEAD" w14:textId="7CB00D90" w:rsidR="00C710A9" w:rsidRDefault="00C710A9" w:rsidP="00C710A9">
          <w:pPr>
            <w:pStyle w:val="af8"/>
            <w:rPr>
              <w:rFonts w:eastAsiaTheme="minorEastAsia"/>
              <w:lang w:eastAsia="ru-RU"/>
            </w:rPr>
          </w:pPr>
          <w:hyperlink w:anchor="_Toc148683052" w:history="1">
            <w:r w:rsidRPr="006B3762">
              <w:rPr>
                <w:rStyle w:val="a9"/>
              </w:rPr>
              <w:t>Исходный текст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_Toc148683052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A7D8FB" w14:textId="65130F88" w:rsidR="00A22F5D" w:rsidRPr="00906B49" w:rsidRDefault="00243E6E" w:rsidP="00C710A9">
          <w:pPr>
            <w:pStyle w:val="af8"/>
            <w:rPr>
              <w:rFonts w:cs="Times New Roman"/>
              <w:szCs w:val="28"/>
            </w:rPr>
          </w:pPr>
          <w:r w:rsidRPr="00906B4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13BF251" w14:textId="77777777" w:rsidR="00A22F5D" w:rsidRDefault="00A22F5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53CC0529" w14:textId="1FDC16A0" w:rsidR="006303FD" w:rsidRDefault="00C00645" w:rsidP="00C67B6E">
      <w:pPr>
        <w:pStyle w:val="af4"/>
      </w:pPr>
      <w:bookmarkStart w:id="1" w:name="_Toc148683050"/>
      <w:r>
        <w:lastRenderedPageBreak/>
        <w:t>Цель практической работы</w:t>
      </w:r>
      <w:bookmarkEnd w:id="1"/>
    </w:p>
    <w:p w14:paraId="595CBD35" w14:textId="696E58C8" w:rsidR="00900D6A" w:rsidRPr="00900D6A" w:rsidRDefault="00900D6A" w:rsidP="00900D6A">
      <w:pPr>
        <w:pStyle w:val="a6"/>
      </w:pPr>
      <w:r>
        <w:t xml:space="preserve">Ознакомление и освоение основного функционала </w:t>
      </w:r>
      <w:r>
        <w:rPr>
          <w:lang w:val="en-US"/>
        </w:rPr>
        <w:t>Git</w:t>
      </w:r>
      <w:r w:rsidRPr="00900D6A">
        <w:t>.</w:t>
      </w:r>
    </w:p>
    <w:p w14:paraId="54EED9C6" w14:textId="4950EE76" w:rsidR="008849FE" w:rsidRDefault="008849FE" w:rsidP="008849FE">
      <w:pPr>
        <w:pStyle w:val="af4"/>
      </w:pPr>
      <w:bookmarkStart w:id="2" w:name="_Toc148683051"/>
      <w:r>
        <w:t>Результат</w:t>
      </w:r>
      <w:bookmarkEnd w:id="2"/>
    </w:p>
    <w:p w14:paraId="40D8FDBB" w14:textId="424B0851" w:rsidR="00900D6A" w:rsidRDefault="002F0484" w:rsidP="002F0484">
      <w:pPr>
        <w:pStyle w:val="a6"/>
        <w:numPr>
          <w:ilvl w:val="0"/>
          <w:numId w:val="17"/>
        </w:numPr>
      </w:pPr>
      <w:r>
        <w:t xml:space="preserve">Было установлено и запущено приложение </w:t>
      </w:r>
      <w:r>
        <w:rPr>
          <w:lang w:val="en-US"/>
        </w:rPr>
        <w:t>Git</w:t>
      </w:r>
      <w:r w:rsidRPr="002F0484">
        <w:t xml:space="preserve"> </w:t>
      </w:r>
      <w:r>
        <w:rPr>
          <w:lang w:val="en-US"/>
        </w:rPr>
        <w:t>Bush</w:t>
      </w:r>
      <w:r w:rsidRPr="002F0484">
        <w:t>.</w:t>
      </w:r>
    </w:p>
    <w:p w14:paraId="538AE770" w14:textId="3D2EA17D" w:rsidR="002F0484" w:rsidRDefault="002F0484" w:rsidP="002F0484">
      <w:pPr>
        <w:pStyle w:val="a6"/>
        <w:numPr>
          <w:ilvl w:val="0"/>
          <w:numId w:val="17"/>
        </w:numPr>
      </w:pPr>
      <w:r>
        <w:t>Создана директория «</w:t>
      </w:r>
      <w:r>
        <w:rPr>
          <w:lang w:val="en-US"/>
        </w:rPr>
        <w:t>test_01</w:t>
      </w:r>
      <w:r>
        <w:t>»</w:t>
      </w:r>
    </w:p>
    <w:p w14:paraId="0C33D272" w14:textId="77777777" w:rsidR="002F0484" w:rsidRDefault="002F0484" w:rsidP="005412A2">
      <w:pPr>
        <w:pStyle w:val="afa"/>
      </w:pPr>
      <w:r w:rsidRPr="002F0484">
        <w:rPr>
          <w:noProof/>
        </w:rPr>
        <w:drawing>
          <wp:inline distT="0" distB="0" distL="0" distR="0" wp14:anchorId="68F78569" wp14:editId="433CB1B9">
            <wp:extent cx="4695825" cy="2920868"/>
            <wp:effectExtent l="19050" t="19050" r="952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800" cy="2925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F601C4" w14:textId="008F5A7D" w:rsidR="002F0484" w:rsidRDefault="002F0484" w:rsidP="002F0484">
      <w:pPr>
        <w:pStyle w:val="afc"/>
      </w:pPr>
      <w:r>
        <w:t xml:space="preserve">Рисунок </w:t>
      </w:r>
      <w:fldSimple w:instr=" SEQ Рисунок \* ARABIC ">
        <w:r w:rsidR="007C3C3C">
          <w:rPr>
            <w:noProof/>
          </w:rPr>
          <w:t>1</w:t>
        </w:r>
      </w:fldSimple>
      <w:r>
        <w:t xml:space="preserve"> – Создание новой директории</w:t>
      </w:r>
    </w:p>
    <w:p w14:paraId="7DDD67E2" w14:textId="6A83E9AF" w:rsidR="005412A2" w:rsidRDefault="005412A2" w:rsidP="005412A2">
      <w:pPr>
        <w:pStyle w:val="a6"/>
        <w:numPr>
          <w:ilvl w:val="0"/>
          <w:numId w:val="17"/>
        </w:numPr>
      </w:pPr>
      <w:r>
        <w:t>Далее командой «</w:t>
      </w:r>
      <w:r>
        <w:rPr>
          <w:lang w:val="en-US"/>
        </w:rPr>
        <w:t>cd</w:t>
      </w:r>
      <w:r w:rsidRPr="005412A2">
        <w:t xml:space="preserve"> </w:t>
      </w:r>
      <w:r>
        <w:rPr>
          <w:lang w:val="en-US"/>
        </w:rPr>
        <w:t>test</w:t>
      </w:r>
      <w:r w:rsidRPr="005412A2">
        <w:t>_01</w:t>
      </w:r>
      <w:r>
        <w:t>» пере</w:t>
      </w:r>
      <w:r w:rsidR="007347E5">
        <w:t>шли</w:t>
      </w:r>
      <w:r>
        <w:t xml:space="preserve"> </w:t>
      </w:r>
      <w:r w:rsidR="007347E5">
        <w:t>в</w:t>
      </w:r>
      <w:r>
        <w:t xml:space="preserve"> созданную директорию.</w:t>
      </w:r>
    </w:p>
    <w:p w14:paraId="64ED7DC3" w14:textId="77777777" w:rsidR="005412A2" w:rsidRDefault="005412A2" w:rsidP="005412A2">
      <w:pPr>
        <w:pStyle w:val="afa"/>
      </w:pPr>
      <w:r w:rsidRPr="005412A2">
        <w:rPr>
          <w:noProof/>
        </w:rPr>
        <w:drawing>
          <wp:inline distT="0" distB="0" distL="0" distR="0" wp14:anchorId="120BEF28" wp14:editId="6EE29770">
            <wp:extent cx="4391025" cy="10668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E90F6" w14:textId="30080A07" w:rsidR="005412A2" w:rsidRDefault="005412A2" w:rsidP="005412A2">
      <w:pPr>
        <w:pStyle w:val="afc"/>
      </w:pPr>
      <w:r>
        <w:t xml:space="preserve">Рисунок </w:t>
      </w:r>
      <w:fldSimple w:instr=" SEQ Рисунок \* ARABIC ">
        <w:r w:rsidR="007C3C3C">
          <w:rPr>
            <w:noProof/>
          </w:rPr>
          <w:t>2</w:t>
        </w:r>
      </w:fldSimple>
      <w:r>
        <w:t xml:space="preserve"> – результат перехода в новую директорию</w:t>
      </w:r>
    </w:p>
    <w:p w14:paraId="7ED4C267" w14:textId="7B713EC3" w:rsidR="005412A2" w:rsidRDefault="005412A2" w:rsidP="005412A2">
      <w:pPr>
        <w:pStyle w:val="a6"/>
        <w:ind w:left="1069" w:firstLine="0"/>
      </w:pPr>
    </w:p>
    <w:p w14:paraId="70FCF232" w14:textId="29F4A527" w:rsidR="005412A2" w:rsidRDefault="005412A2" w:rsidP="005412A2">
      <w:pPr>
        <w:pStyle w:val="a6"/>
        <w:numPr>
          <w:ilvl w:val="0"/>
          <w:numId w:val="17"/>
        </w:numPr>
      </w:pPr>
      <w:r>
        <w:t>Инициализир</w:t>
      </w:r>
      <w:r w:rsidR="007347E5">
        <w:t>овали</w:t>
      </w:r>
      <w:r>
        <w:t xml:space="preserve"> новый пустой репозиторий командой «</w:t>
      </w:r>
      <w:r>
        <w:rPr>
          <w:lang w:val="en-US"/>
        </w:rPr>
        <w:t>git</w:t>
      </w:r>
      <w:r w:rsidRPr="005412A2">
        <w:t xml:space="preserve"> </w:t>
      </w:r>
      <w:r>
        <w:rPr>
          <w:lang w:val="en-US"/>
        </w:rPr>
        <w:t>init</w:t>
      </w:r>
      <w:r>
        <w:t>»</w:t>
      </w:r>
      <w:r w:rsidRPr="005412A2">
        <w:t>.</w:t>
      </w:r>
    </w:p>
    <w:p w14:paraId="50B32724" w14:textId="77777777" w:rsidR="005412A2" w:rsidRDefault="005412A2" w:rsidP="005412A2">
      <w:pPr>
        <w:pStyle w:val="afa"/>
        <w:keepNext/>
      </w:pPr>
      <w:r w:rsidRPr="005412A2">
        <w:rPr>
          <w:noProof/>
        </w:rPr>
        <w:drawing>
          <wp:inline distT="0" distB="0" distL="0" distR="0" wp14:anchorId="7ED682C5" wp14:editId="0663B881">
            <wp:extent cx="557212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B15D" w14:textId="41C05805" w:rsidR="005412A2" w:rsidRPr="005412A2" w:rsidRDefault="005412A2" w:rsidP="005412A2">
      <w:pPr>
        <w:pStyle w:val="afc"/>
      </w:pPr>
      <w:r>
        <w:t xml:space="preserve">Рисунок </w:t>
      </w:r>
      <w:fldSimple w:instr=" SEQ Рисунок \* ARABIC ">
        <w:r w:rsidR="007C3C3C">
          <w:rPr>
            <w:noProof/>
          </w:rPr>
          <w:t>3</w:t>
        </w:r>
      </w:fldSimple>
      <w:r w:rsidRPr="008E048A">
        <w:t xml:space="preserve"> – </w:t>
      </w:r>
      <w:r>
        <w:t>Результат инициализации локального репозитория</w:t>
      </w:r>
    </w:p>
    <w:p w14:paraId="74E364F3" w14:textId="5A383AD9" w:rsidR="005412A2" w:rsidRDefault="007347E5" w:rsidP="008E048A">
      <w:pPr>
        <w:pStyle w:val="a6"/>
        <w:numPr>
          <w:ilvl w:val="0"/>
          <w:numId w:val="17"/>
        </w:numPr>
        <w:ind w:left="0" w:firstLine="709"/>
        <w:jc w:val="both"/>
      </w:pPr>
      <w:r>
        <w:t xml:space="preserve">Создали новый файл редактором нано с помощью команды </w:t>
      </w:r>
      <w:proofErr w:type="gramStart"/>
      <w:r>
        <w:t>«</w:t>
      </w:r>
      <w:r w:rsidRPr="007347E5">
        <w:t xml:space="preserve"> </w:t>
      </w:r>
      <w:proofErr w:type="spellStart"/>
      <w:r w:rsidRPr="007347E5">
        <w:t>nano</w:t>
      </w:r>
      <w:proofErr w:type="spellEnd"/>
      <w:proofErr w:type="gramEnd"/>
      <w:r w:rsidRPr="007347E5">
        <w:t xml:space="preserve"> -l </w:t>
      </w:r>
      <w:proofErr w:type="spellStart"/>
      <w:r w:rsidRPr="007347E5">
        <w:t>hello.lua</w:t>
      </w:r>
      <w:proofErr w:type="spellEnd"/>
      <w:r>
        <w:t>».</w:t>
      </w:r>
      <w:r w:rsidR="008E048A">
        <w:t xml:space="preserve"> И написав программу: «</w:t>
      </w:r>
      <w:proofErr w:type="spellStart"/>
      <w:r w:rsidR="008E048A" w:rsidRPr="008E048A">
        <w:t>print</w:t>
      </w:r>
      <w:proofErr w:type="spellEnd"/>
      <w:r w:rsidR="008E048A" w:rsidRPr="008E048A">
        <w:t xml:space="preserve"> ("</w:t>
      </w:r>
      <w:proofErr w:type="spellStart"/>
      <w:r w:rsidR="008E048A" w:rsidRPr="008E048A">
        <w:t>Hello</w:t>
      </w:r>
      <w:proofErr w:type="spellEnd"/>
      <w:r w:rsidR="008E048A" w:rsidRPr="008E048A">
        <w:t xml:space="preserve">, </w:t>
      </w:r>
      <w:proofErr w:type="spellStart"/>
      <w:r w:rsidR="008E048A" w:rsidRPr="008E048A">
        <w:t>world</w:t>
      </w:r>
      <w:proofErr w:type="spellEnd"/>
      <w:r w:rsidR="008E048A" w:rsidRPr="008E048A">
        <w:t>!!!")</w:t>
      </w:r>
      <w:r w:rsidR="008E048A">
        <w:t>» сохранили файл.</w:t>
      </w:r>
      <w:r w:rsidR="008E048A" w:rsidRPr="008E048A">
        <w:t xml:space="preserve"> </w:t>
      </w:r>
      <w:r w:rsidR="008E048A">
        <w:t xml:space="preserve">И добавили в </w:t>
      </w:r>
      <w:r w:rsidR="008E048A">
        <w:rPr>
          <w:lang w:val="en-US"/>
        </w:rPr>
        <w:t>git</w:t>
      </w:r>
      <w:r w:rsidR="008E048A" w:rsidRPr="00C710A9">
        <w:t>.</w:t>
      </w:r>
    </w:p>
    <w:p w14:paraId="0446382E" w14:textId="77777777" w:rsidR="007347E5" w:rsidRDefault="007347E5" w:rsidP="007347E5">
      <w:pPr>
        <w:pStyle w:val="afa"/>
        <w:keepNext/>
      </w:pPr>
      <w:r w:rsidRPr="007347E5">
        <w:rPr>
          <w:noProof/>
        </w:rPr>
        <w:lastRenderedPageBreak/>
        <w:drawing>
          <wp:inline distT="0" distB="0" distL="0" distR="0" wp14:anchorId="1BAD4352" wp14:editId="6FD80037">
            <wp:extent cx="4195798" cy="2609646"/>
            <wp:effectExtent l="19050" t="19050" r="14605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98" cy="2609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32DF4" w14:textId="583B3FA9" w:rsidR="007347E5" w:rsidRDefault="007347E5" w:rsidP="007347E5">
      <w:pPr>
        <w:pStyle w:val="afc"/>
      </w:pPr>
      <w:r>
        <w:t xml:space="preserve">Рисунок </w:t>
      </w:r>
      <w:fldSimple w:instr=" SEQ Рисунок \* ARABIC ">
        <w:r w:rsidR="007C3C3C">
          <w:rPr>
            <w:noProof/>
          </w:rPr>
          <w:t>4</w:t>
        </w:r>
      </w:fldSimple>
      <w:r>
        <w:t xml:space="preserve"> – редактор "</w:t>
      </w:r>
      <w:r>
        <w:rPr>
          <w:lang w:val="en-US"/>
        </w:rPr>
        <w:t>Nano</w:t>
      </w:r>
      <w:r>
        <w:t>"</w:t>
      </w:r>
    </w:p>
    <w:p w14:paraId="2334415D" w14:textId="1E9E48C5" w:rsidR="007347E5" w:rsidRDefault="00243460" w:rsidP="005412A2">
      <w:pPr>
        <w:pStyle w:val="a6"/>
        <w:numPr>
          <w:ilvl w:val="0"/>
          <w:numId w:val="17"/>
        </w:numPr>
      </w:pPr>
      <w:r>
        <w:t>Далее был настроен репозиторий.</w:t>
      </w:r>
    </w:p>
    <w:p w14:paraId="58497A08" w14:textId="77777777" w:rsidR="00243460" w:rsidRDefault="00243460" w:rsidP="00243460">
      <w:pPr>
        <w:pStyle w:val="afa"/>
      </w:pPr>
      <w:r w:rsidRPr="00243460">
        <w:rPr>
          <w:noProof/>
        </w:rPr>
        <w:drawing>
          <wp:inline distT="0" distB="0" distL="0" distR="0" wp14:anchorId="0814ED74" wp14:editId="25E63224">
            <wp:extent cx="51720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665D" w14:textId="68166285" w:rsidR="00243460" w:rsidRDefault="00243460" w:rsidP="00243460">
      <w:pPr>
        <w:pStyle w:val="afc"/>
      </w:pPr>
      <w:r>
        <w:t xml:space="preserve">Рисунок </w:t>
      </w:r>
      <w:fldSimple w:instr=" SEQ Рисунок \* ARABIC ">
        <w:r w:rsidR="007C3C3C">
          <w:rPr>
            <w:noProof/>
          </w:rPr>
          <w:t>5</w:t>
        </w:r>
      </w:fldSimple>
      <w:r>
        <w:t xml:space="preserve"> – Настройки репозитория</w:t>
      </w:r>
    </w:p>
    <w:p w14:paraId="3DB4AD5C" w14:textId="10720E20" w:rsidR="00243460" w:rsidRDefault="00243460" w:rsidP="00243460">
      <w:pPr>
        <w:pStyle w:val="a6"/>
        <w:numPr>
          <w:ilvl w:val="0"/>
          <w:numId w:val="17"/>
        </w:numPr>
      </w:pPr>
      <w:r>
        <w:t xml:space="preserve">Добавили коммит к репозиторию </w:t>
      </w:r>
    </w:p>
    <w:p w14:paraId="6AEDD3F8" w14:textId="77777777" w:rsidR="00243460" w:rsidRDefault="00243460" w:rsidP="00243460">
      <w:pPr>
        <w:pStyle w:val="afa"/>
        <w:keepNext/>
      </w:pPr>
      <w:r w:rsidRPr="00243460">
        <w:rPr>
          <w:noProof/>
        </w:rPr>
        <w:drawing>
          <wp:inline distT="0" distB="0" distL="0" distR="0" wp14:anchorId="28E7DDA1" wp14:editId="622E297A">
            <wp:extent cx="4267200" cy="96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A837" w14:textId="409EE001" w:rsidR="00243460" w:rsidRDefault="00243460" w:rsidP="00243460">
      <w:pPr>
        <w:pStyle w:val="afc"/>
      </w:pPr>
      <w:r>
        <w:t xml:space="preserve">Рисунок </w:t>
      </w:r>
      <w:fldSimple w:instr=" SEQ Рисунок \* ARABIC ">
        <w:r w:rsidR="007C3C3C">
          <w:rPr>
            <w:noProof/>
          </w:rPr>
          <w:t>6</w:t>
        </w:r>
      </w:fldSimple>
      <w:r>
        <w:t xml:space="preserve"> – результат добавления коммита</w:t>
      </w:r>
    </w:p>
    <w:p w14:paraId="1B736C41" w14:textId="4AB52DB8" w:rsidR="00243460" w:rsidRDefault="005A5487" w:rsidP="00243460">
      <w:pPr>
        <w:pStyle w:val="a6"/>
        <w:numPr>
          <w:ilvl w:val="0"/>
          <w:numId w:val="17"/>
        </w:numPr>
      </w:pPr>
      <w:r>
        <w:t xml:space="preserve">Далее после входа на </w:t>
      </w:r>
      <w:r>
        <w:rPr>
          <w:lang w:val="en-US"/>
        </w:rPr>
        <w:t>GitHub</w:t>
      </w:r>
      <w:r>
        <w:t>, был создан новый репозиторий «</w:t>
      </w:r>
      <w:r>
        <w:rPr>
          <w:lang w:val="en-US"/>
        </w:rPr>
        <w:t>testing</w:t>
      </w:r>
      <w:r>
        <w:t>».</w:t>
      </w:r>
    </w:p>
    <w:p w14:paraId="57010481" w14:textId="77777777" w:rsidR="005A5487" w:rsidRDefault="005A5487" w:rsidP="005A5487">
      <w:pPr>
        <w:pStyle w:val="afa"/>
        <w:keepNext/>
      </w:pPr>
      <w:r w:rsidRPr="005A5487">
        <w:rPr>
          <w:noProof/>
        </w:rPr>
        <w:drawing>
          <wp:inline distT="0" distB="0" distL="0" distR="0" wp14:anchorId="1F53CD28" wp14:editId="7801FE4F">
            <wp:extent cx="5106462" cy="2434590"/>
            <wp:effectExtent l="19050" t="19050" r="1841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693" cy="2439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7B5BA" w14:textId="313922B3" w:rsidR="005A5487" w:rsidRDefault="005A5487" w:rsidP="005A5487">
      <w:pPr>
        <w:pStyle w:val="afc"/>
      </w:pPr>
      <w:r>
        <w:t xml:space="preserve">Рисунок </w:t>
      </w:r>
      <w:fldSimple w:instr=" SEQ Рисунок \* ARABIC ">
        <w:r w:rsidR="007C3C3C">
          <w:rPr>
            <w:noProof/>
          </w:rPr>
          <w:t>7</w:t>
        </w:r>
      </w:fldSimple>
      <w:r>
        <w:t xml:space="preserve"> – страница репозитория на </w:t>
      </w:r>
      <w:r>
        <w:rPr>
          <w:lang w:val="en-US"/>
        </w:rPr>
        <w:t>GitHub</w:t>
      </w:r>
    </w:p>
    <w:p w14:paraId="7FA314D3" w14:textId="41CEE31D" w:rsidR="005A5487" w:rsidRDefault="000F37C5" w:rsidP="000F37C5">
      <w:pPr>
        <w:pStyle w:val="a6"/>
        <w:numPr>
          <w:ilvl w:val="0"/>
          <w:numId w:val="17"/>
        </w:numPr>
        <w:ind w:left="0" w:firstLine="709"/>
        <w:jc w:val="both"/>
      </w:pPr>
      <w:r>
        <w:lastRenderedPageBreak/>
        <w:t>С помощью «</w:t>
      </w:r>
      <w:r w:rsidRPr="000F37C5">
        <w:t xml:space="preserve">Quick </w:t>
      </w:r>
      <w:proofErr w:type="spellStart"/>
      <w:r w:rsidRPr="000F37C5">
        <w:t>setup</w:t>
      </w:r>
      <w:proofErr w:type="spellEnd"/>
      <w:r>
        <w:t xml:space="preserve">» связали локальный репозиторий с репозиторием на </w:t>
      </w:r>
      <w:r>
        <w:rPr>
          <w:lang w:val="en-US"/>
        </w:rPr>
        <w:t>GitHub</w:t>
      </w:r>
      <w:r w:rsidRPr="000F37C5">
        <w:t>.</w:t>
      </w:r>
    </w:p>
    <w:p w14:paraId="69DD21B2" w14:textId="77777777" w:rsidR="000F37C5" w:rsidRDefault="000F37C5" w:rsidP="000F37C5">
      <w:pPr>
        <w:pStyle w:val="afa"/>
        <w:keepNext/>
      </w:pPr>
      <w:r w:rsidRPr="000F37C5">
        <w:rPr>
          <w:noProof/>
        </w:rPr>
        <w:drawing>
          <wp:inline distT="0" distB="0" distL="0" distR="0" wp14:anchorId="0237D3D7" wp14:editId="32C67EA7">
            <wp:extent cx="555307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A3C1" w14:textId="5FD2615D" w:rsidR="000F37C5" w:rsidRPr="000F37C5" w:rsidRDefault="000F37C5" w:rsidP="000F37C5">
      <w:pPr>
        <w:pStyle w:val="afc"/>
      </w:pPr>
      <w:r>
        <w:t xml:space="preserve">Рисунок </w:t>
      </w:r>
      <w:fldSimple w:instr=" SEQ Рисунок \* ARABIC ">
        <w:r w:rsidR="007C3C3C">
          <w:rPr>
            <w:noProof/>
          </w:rPr>
          <w:t>8</w:t>
        </w:r>
      </w:fldSimple>
      <w:r>
        <w:rPr>
          <w:lang w:val="en-US"/>
        </w:rPr>
        <w:t xml:space="preserve"> – </w:t>
      </w:r>
      <w:r>
        <w:t>Связывание локального репозитория</w:t>
      </w:r>
    </w:p>
    <w:p w14:paraId="54C01D79" w14:textId="1514B62C" w:rsidR="000F37C5" w:rsidRDefault="007C3C3C" w:rsidP="007C3C3C">
      <w:pPr>
        <w:pStyle w:val="a6"/>
        <w:numPr>
          <w:ilvl w:val="0"/>
          <w:numId w:val="17"/>
        </w:numPr>
        <w:ind w:left="0" w:firstLine="709"/>
        <w:jc w:val="both"/>
      </w:pPr>
      <w:r>
        <w:t xml:space="preserve"> Командой «»</w:t>
      </w:r>
      <w:r w:rsidRPr="007C3C3C">
        <w:t xml:space="preserve"> </w:t>
      </w:r>
      <w:r>
        <w:t xml:space="preserve">весь локальный репозиторий был перемещен в репозиторий </w:t>
      </w:r>
      <w:r>
        <w:rPr>
          <w:lang w:val="en-US"/>
        </w:rPr>
        <w:t>GitHub</w:t>
      </w:r>
      <w:r w:rsidRPr="007C3C3C">
        <w:t>.</w:t>
      </w:r>
    </w:p>
    <w:p w14:paraId="17C94D39" w14:textId="77777777" w:rsidR="007C3C3C" w:rsidRDefault="007C3C3C" w:rsidP="007C3C3C">
      <w:pPr>
        <w:pStyle w:val="afa"/>
        <w:keepNext/>
      </w:pPr>
      <w:r w:rsidRPr="007C3C3C">
        <w:rPr>
          <w:noProof/>
        </w:rPr>
        <w:drawing>
          <wp:inline distT="0" distB="0" distL="0" distR="0" wp14:anchorId="28BD20E9" wp14:editId="6B78A0D0">
            <wp:extent cx="6299835" cy="1135380"/>
            <wp:effectExtent l="19050" t="19050" r="24765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657D" w14:textId="1D5C5E63" w:rsidR="007C3C3C" w:rsidRDefault="007C3C3C" w:rsidP="007C3C3C">
      <w:pPr>
        <w:pStyle w:val="afc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C710A9">
        <w:t xml:space="preserve"> – </w:t>
      </w:r>
      <w:r>
        <w:t xml:space="preserve">Результат добавления локального репозитория на </w:t>
      </w:r>
      <w:r>
        <w:rPr>
          <w:lang w:val="en-US"/>
        </w:rPr>
        <w:t>GitHub</w:t>
      </w:r>
    </w:p>
    <w:p w14:paraId="6ABFFE94" w14:textId="2D73E942" w:rsidR="005412A2" w:rsidRPr="002F0484" w:rsidRDefault="005412A2" w:rsidP="005412A2">
      <w:pPr>
        <w:pStyle w:val="afc"/>
      </w:pPr>
    </w:p>
    <w:p w14:paraId="6A255FA3" w14:textId="6EC70CFB" w:rsidR="00254358" w:rsidRDefault="00C00645" w:rsidP="00C67B6E">
      <w:pPr>
        <w:pStyle w:val="af4"/>
      </w:pPr>
      <w:bookmarkStart w:id="3" w:name="_Toc148683052"/>
      <w:bookmarkEnd w:id="0"/>
      <w:r w:rsidRPr="00C00645">
        <w:t>Исходный текст программы</w:t>
      </w:r>
      <w:bookmarkEnd w:id="3"/>
    </w:p>
    <w:p w14:paraId="660479CC" w14:textId="77777777" w:rsidR="007C3C3C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C161C6" w14:textId="77777777" w:rsidR="007C3C3C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kaifo@LAPTOP-I6KBIUR5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9D0BA87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$ cd test_01</w:t>
      </w:r>
    </w:p>
    <w:p w14:paraId="77909F76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2426A95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8FF7B38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0C26E9D1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C:/Users/kaifo/test_01/.git/</w:t>
      </w:r>
    </w:p>
    <w:p w14:paraId="4BE4B291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A354FF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80078D3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$ nano -l </w:t>
      </w:r>
      <w:proofErr w:type="spellStart"/>
      <w:r w:rsidRPr="00C710A9">
        <w:rPr>
          <w:rFonts w:ascii="Lucida Console" w:hAnsi="Lucida Console" w:cs="Lucida Console"/>
          <w:sz w:val="18"/>
          <w:szCs w:val="18"/>
          <w:lang w:val="en-US"/>
        </w:rPr>
        <w:t>hello.lua</w:t>
      </w:r>
      <w:proofErr w:type="spellEnd"/>
    </w:p>
    <w:p w14:paraId="25282DB7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6E9103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9BDD729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14:paraId="62F42D23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C749179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EFDAF2B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$ nano -l </w:t>
      </w:r>
      <w:proofErr w:type="spellStart"/>
      <w:r w:rsidRPr="00C710A9">
        <w:rPr>
          <w:rFonts w:ascii="Lucida Console" w:hAnsi="Lucida Console" w:cs="Lucida Console"/>
          <w:sz w:val="18"/>
          <w:szCs w:val="18"/>
          <w:lang w:val="en-US"/>
        </w:rPr>
        <w:t>hello.lua</w:t>
      </w:r>
      <w:proofErr w:type="spellEnd"/>
    </w:p>
    <w:p w14:paraId="5535C0CA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A31D9C1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57B88D2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C710A9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gramEnd"/>
      <w:r w:rsidRPr="00C710A9">
        <w:rPr>
          <w:rFonts w:ascii="Lucida Console" w:hAnsi="Lucida Console" w:cs="Lucida Console"/>
          <w:sz w:val="18"/>
          <w:szCs w:val="18"/>
          <w:lang w:val="en-US"/>
        </w:rPr>
        <w:t>.</w:t>
      </w:r>
    </w:p>
    <w:p w14:paraId="5F3CB39C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git: 'add.' is not a git command. See 'git --help'.</w:t>
      </w:r>
    </w:p>
    <w:p w14:paraId="36C340EA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9E114B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7A0A649A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        add</w:t>
      </w:r>
    </w:p>
    <w:p w14:paraId="7BC2599C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F4A4A3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95D01DD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C710A9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301D76C5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warning: in the working copy of '</w:t>
      </w:r>
      <w:proofErr w:type="spellStart"/>
      <w:r w:rsidRPr="00C710A9">
        <w:rPr>
          <w:rFonts w:ascii="Lucida Console" w:hAnsi="Lucida Console" w:cs="Lucida Console"/>
          <w:sz w:val="18"/>
          <w:szCs w:val="18"/>
          <w:lang w:val="en-US"/>
        </w:rPr>
        <w:t>hello.lua</w:t>
      </w:r>
      <w:proofErr w:type="spellEnd"/>
      <w:r w:rsidRPr="00C710A9">
        <w:rPr>
          <w:rFonts w:ascii="Lucida Console" w:hAnsi="Lucida Console" w:cs="Lucida Console"/>
          <w:sz w:val="18"/>
          <w:szCs w:val="18"/>
          <w:lang w:val="en-US"/>
        </w:rPr>
        <w:t>', LF will be replaced by CRLF the next time Git touches it</w:t>
      </w:r>
    </w:p>
    <w:p w14:paraId="7562243A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14BBE8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379906B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14:paraId="09A62A3F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AF7067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377FE20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$ git config --local user.name "</w:t>
      </w:r>
      <w:proofErr w:type="spellStart"/>
      <w:r w:rsidRPr="00C710A9">
        <w:rPr>
          <w:rFonts w:ascii="Lucida Console" w:hAnsi="Lucida Console" w:cs="Lucida Console"/>
          <w:sz w:val="18"/>
          <w:szCs w:val="18"/>
          <w:lang w:val="en-US"/>
        </w:rPr>
        <w:t>alina_turova</w:t>
      </w:r>
      <w:proofErr w:type="spellEnd"/>
      <w:r w:rsidRPr="00C710A9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3D5D023E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42BDE97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2070712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$ git config --local </w:t>
      </w:r>
      <w:proofErr w:type="spellStart"/>
      <w:proofErr w:type="gramStart"/>
      <w:r w:rsidRPr="00C710A9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 "kaifovayapochta@gmail.com"</w:t>
      </w:r>
    </w:p>
    <w:p w14:paraId="32A70A91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4D2C06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49EC9BC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$ git commit -m "added </w:t>
      </w:r>
      <w:proofErr w:type="spellStart"/>
      <w:r w:rsidRPr="00C710A9">
        <w:rPr>
          <w:rFonts w:ascii="Lucida Console" w:hAnsi="Lucida Console" w:cs="Lucida Console"/>
          <w:sz w:val="18"/>
          <w:szCs w:val="18"/>
          <w:lang w:val="en-US"/>
        </w:rPr>
        <w:t>hello.lua</w:t>
      </w:r>
      <w:proofErr w:type="spellEnd"/>
      <w:r w:rsidRPr="00C710A9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7AADE5D1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ee22e21] added </w:t>
      </w:r>
      <w:proofErr w:type="spellStart"/>
      <w:r w:rsidRPr="00C710A9">
        <w:rPr>
          <w:rFonts w:ascii="Lucida Console" w:hAnsi="Lucida Console" w:cs="Lucida Console"/>
          <w:sz w:val="18"/>
          <w:szCs w:val="18"/>
          <w:lang w:val="en-US"/>
        </w:rPr>
        <w:t>hello.lua</w:t>
      </w:r>
      <w:proofErr w:type="spellEnd"/>
    </w:p>
    <w:p w14:paraId="7C568FCA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C710A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710A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1FD724CE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C710A9">
        <w:rPr>
          <w:rFonts w:ascii="Lucida Console" w:hAnsi="Lucida Console" w:cs="Lucida Console"/>
          <w:sz w:val="18"/>
          <w:szCs w:val="18"/>
          <w:lang w:val="en-US"/>
        </w:rPr>
        <w:t>hello.lua</w:t>
      </w:r>
      <w:proofErr w:type="spellEnd"/>
    </w:p>
    <w:p w14:paraId="1BABC662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7E66562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CCC3AE4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https://github.com/allinois/testing.git</w:t>
      </w:r>
    </w:p>
    <w:p w14:paraId="51FC11F2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4957F1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C710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10A9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  <w:r w:rsidRPr="00C710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EBF8905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14:paraId="44F8882A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0D8C9D23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6674EE13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Writing objects: 100% (3/3), 247 bytes | 247.00 KiB/s, done.</w:t>
      </w:r>
    </w:p>
    <w:p w14:paraId="2EDE4F1B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218D907C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To https://github.com/allinois/testing.git</w:t>
      </w:r>
    </w:p>
    <w:p w14:paraId="4EEC9813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C710A9">
        <w:rPr>
          <w:rFonts w:ascii="Lucida Console" w:hAnsi="Lucida Console" w:cs="Lucida Console"/>
          <w:sz w:val="18"/>
          <w:szCs w:val="18"/>
          <w:lang w:val="en-US"/>
        </w:rPr>
        <w:t xml:space="preserve">   master -&gt; master</w:t>
      </w:r>
    </w:p>
    <w:p w14:paraId="6592DF20" w14:textId="77777777" w:rsidR="007C3C3C" w:rsidRPr="00C710A9" w:rsidRDefault="007C3C3C" w:rsidP="007C3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10A9">
        <w:rPr>
          <w:rFonts w:ascii="Lucida Console" w:hAnsi="Lucida Console" w:cs="Lucida Console"/>
          <w:sz w:val="18"/>
          <w:szCs w:val="18"/>
          <w:lang w:val="en-US"/>
        </w:rPr>
        <w:t>branch 'master' set up to track 'origin/master'.</w:t>
      </w:r>
    </w:p>
    <w:p w14:paraId="6549F184" w14:textId="77777777" w:rsidR="007C3C3C" w:rsidRPr="00C710A9" w:rsidRDefault="007C3C3C" w:rsidP="007C3C3C">
      <w:pPr>
        <w:pStyle w:val="a6"/>
        <w:rPr>
          <w:lang w:val="en-US"/>
        </w:rPr>
      </w:pPr>
    </w:p>
    <w:sectPr w:rsidR="007C3C3C" w:rsidRPr="00C710A9" w:rsidSect="00420D39">
      <w:footerReference w:type="default" r:id="rId17"/>
      <w:pgSz w:w="11906" w:h="16838"/>
      <w:pgMar w:top="1134" w:right="851" w:bottom="1134" w:left="1134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B594" w14:textId="77777777" w:rsidR="00101125" w:rsidRDefault="00101125" w:rsidP="008F40DD">
      <w:pPr>
        <w:spacing w:after="0" w:line="240" w:lineRule="auto"/>
      </w:pPr>
      <w:r>
        <w:separator/>
      </w:r>
    </w:p>
  </w:endnote>
  <w:endnote w:type="continuationSeparator" w:id="0">
    <w:p w14:paraId="1C90BE80" w14:textId="77777777" w:rsidR="00101125" w:rsidRDefault="00101125" w:rsidP="008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4495873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24689C5" w14:textId="77777777" w:rsidR="00170CCA" w:rsidRPr="002F0484" w:rsidRDefault="00243E6E" w:rsidP="002F0484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F04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70CCA" w:rsidRPr="002F04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F04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56DA" w:rsidRPr="002F0484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2F04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7201E0A" w14:textId="77777777" w:rsidR="000D2019" w:rsidRDefault="000D20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6C49" w14:textId="77777777" w:rsidR="00101125" w:rsidRDefault="00101125" w:rsidP="008F40DD">
      <w:pPr>
        <w:spacing w:after="0" w:line="240" w:lineRule="auto"/>
      </w:pPr>
      <w:r>
        <w:separator/>
      </w:r>
    </w:p>
  </w:footnote>
  <w:footnote w:type="continuationSeparator" w:id="0">
    <w:p w14:paraId="1AAE15F5" w14:textId="77777777" w:rsidR="00101125" w:rsidRDefault="00101125" w:rsidP="008F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24"/>
    <w:multiLevelType w:val="hybridMultilevel"/>
    <w:tmpl w:val="F1726C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1A2431"/>
    <w:multiLevelType w:val="hybridMultilevel"/>
    <w:tmpl w:val="45DA2716"/>
    <w:lvl w:ilvl="0" w:tplc="6BC4A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76BA1"/>
    <w:multiLevelType w:val="hybridMultilevel"/>
    <w:tmpl w:val="94A0587A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DA4D3D"/>
    <w:multiLevelType w:val="hybridMultilevel"/>
    <w:tmpl w:val="A9EEB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01927"/>
    <w:multiLevelType w:val="hybridMultilevel"/>
    <w:tmpl w:val="432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2023C"/>
    <w:multiLevelType w:val="hybridMultilevel"/>
    <w:tmpl w:val="CB68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50A46E2"/>
    <w:multiLevelType w:val="hybridMultilevel"/>
    <w:tmpl w:val="45C4009A"/>
    <w:lvl w:ilvl="0" w:tplc="C6CE7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5"/>
  </w:num>
  <w:num w:numId="5">
    <w:abstractNumId w:val="2"/>
  </w:num>
  <w:num w:numId="6">
    <w:abstractNumId w:val="12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6"/>
  </w:num>
  <w:num w:numId="12">
    <w:abstractNumId w:val="11"/>
  </w:num>
  <w:num w:numId="13">
    <w:abstractNumId w:val="8"/>
  </w:num>
  <w:num w:numId="14">
    <w:abstractNumId w:val="4"/>
  </w:num>
  <w:num w:numId="15">
    <w:abstractNumId w:val="0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6A"/>
    <w:rsid w:val="00004FDB"/>
    <w:rsid w:val="00006DFF"/>
    <w:rsid w:val="0001504B"/>
    <w:rsid w:val="000160B9"/>
    <w:rsid w:val="0005623A"/>
    <w:rsid w:val="000B03C9"/>
    <w:rsid w:val="000D2019"/>
    <w:rsid w:val="000D3C51"/>
    <w:rsid w:val="000E0917"/>
    <w:rsid w:val="000E577F"/>
    <w:rsid w:val="000F37C5"/>
    <w:rsid w:val="00101125"/>
    <w:rsid w:val="001100F6"/>
    <w:rsid w:val="00117ADF"/>
    <w:rsid w:val="00120FF7"/>
    <w:rsid w:val="00135F13"/>
    <w:rsid w:val="00170CCA"/>
    <w:rsid w:val="001C2CF5"/>
    <w:rsid w:val="00203308"/>
    <w:rsid w:val="00243460"/>
    <w:rsid w:val="002434CC"/>
    <w:rsid w:val="002438FD"/>
    <w:rsid w:val="00243E6E"/>
    <w:rsid w:val="00253138"/>
    <w:rsid w:val="00254358"/>
    <w:rsid w:val="00262F38"/>
    <w:rsid w:val="002677BE"/>
    <w:rsid w:val="00287834"/>
    <w:rsid w:val="002C6A6A"/>
    <w:rsid w:val="002D12AC"/>
    <w:rsid w:val="002D1614"/>
    <w:rsid w:val="002E52DA"/>
    <w:rsid w:val="002F0484"/>
    <w:rsid w:val="0036514F"/>
    <w:rsid w:val="00372175"/>
    <w:rsid w:val="00376D96"/>
    <w:rsid w:val="00381521"/>
    <w:rsid w:val="00394AB1"/>
    <w:rsid w:val="00396007"/>
    <w:rsid w:val="003C4283"/>
    <w:rsid w:val="003C56DA"/>
    <w:rsid w:val="00415289"/>
    <w:rsid w:val="00420D39"/>
    <w:rsid w:val="004501F8"/>
    <w:rsid w:val="0046648F"/>
    <w:rsid w:val="00494B6B"/>
    <w:rsid w:val="004F6B67"/>
    <w:rsid w:val="00507873"/>
    <w:rsid w:val="005249C5"/>
    <w:rsid w:val="005412A2"/>
    <w:rsid w:val="00553633"/>
    <w:rsid w:val="00557496"/>
    <w:rsid w:val="00581B31"/>
    <w:rsid w:val="00586942"/>
    <w:rsid w:val="005A30FD"/>
    <w:rsid w:val="005A5487"/>
    <w:rsid w:val="005D7DDB"/>
    <w:rsid w:val="005E61E4"/>
    <w:rsid w:val="006303FD"/>
    <w:rsid w:val="00643D23"/>
    <w:rsid w:val="00693A2F"/>
    <w:rsid w:val="006A1019"/>
    <w:rsid w:val="006A5D7A"/>
    <w:rsid w:val="006C1583"/>
    <w:rsid w:val="006F5C95"/>
    <w:rsid w:val="007313E2"/>
    <w:rsid w:val="007347E5"/>
    <w:rsid w:val="007446C6"/>
    <w:rsid w:val="00791660"/>
    <w:rsid w:val="007B7252"/>
    <w:rsid w:val="007C3C3C"/>
    <w:rsid w:val="007F028D"/>
    <w:rsid w:val="00805CDF"/>
    <w:rsid w:val="00806811"/>
    <w:rsid w:val="00821B1A"/>
    <w:rsid w:val="00824B90"/>
    <w:rsid w:val="00834DD8"/>
    <w:rsid w:val="0083726E"/>
    <w:rsid w:val="00847371"/>
    <w:rsid w:val="008562B8"/>
    <w:rsid w:val="00872845"/>
    <w:rsid w:val="00876251"/>
    <w:rsid w:val="008849FE"/>
    <w:rsid w:val="0089733C"/>
    <w:rsid w:val="008A7EEF"/>
    <w:rsid w:val="008B7DB6"/>
    <w:rsid w:val="008D259A"/>
    <w:rsid w:val="008E048A"/>
    <w:rsid w:val="008E4007"/>
    <w:rsid w:val="008F27D2"/>
    <w:rsid w:val="008F40DD"/>
    <w:rsid w:val="008F4C00"/>
    <w:rsid w:val="00900D6A"/>
    <w:rsid w:val="00906B49"/>
    <w:rsid w:val="00911AC6"/>
    <w:rsid w:val="00912A35"/>
    <w:rsid w:val="00916991"/>
    <w:rsid w:val="00950DE5"/>
    <w:rsid w:val="00964085"/>
    <w:rsid w:val="009719B8"/>
    <w:rsid w:val="009D520F"/>
    <w:rsid w:val="009E5B97"/>
    <w:rsid w:val="009F1BC5"/>
    <w:rsid w:val="00A11D53"/>
    <w:rsid w:val="00A22F5D"/>
    <w:rsid w:val="00A519E0"/>
    <w:rsid w:val="00A636B0"/>
    <w:rsid w:val="00A70470"/>
    <w:rsid w:val="00A97E97"/>
    <w:rsid w:val="00AA2058"/>
    <w:rsid w:val="00AC62C8"/>
    <w:rsid w:val="00AF6F7F"/>
    <w:rsid w:val="00B109BC"/>
    <w:rsid w:val="00B17C22"/>
    <w:rsid w:val="00B270F3"/>
    <w:rsid w:val="00B64205"/>
    <w:rsid w:val="00BB1C3E"/>
    <w:rsid w:val="00BF3F2B"/>
    <w:rsid w:val="00C00645"/>
    <w:rsid w:val="00C13C70"/>
    <w:rsid w:val="00C24D43"/>
    <w:rsid w:val="00C33BB3"/>
    <w:rsid w:val="00C67B6E"/>
    <w:rsid w:val="00C710A9"/>
    <w:rsid w:val="00C82CDE"/>
    <w:rsid w:val="00C9604F"/>
    <w:rsid w:val="00CC44EB"/>
    <w:rsid w:val="00CD2639"/>
    <w:rsid w:val="00CD35AD"/>
    <w:rsid w:val="00CF1757"/>
    <w:rsid w:val="00D203DE"/>
    <w:rsid w:val="00D31B09"/>
    <w:rsid w:val="00D946F0"/>
    <w:rsid w:val="00E02BAF"/>
    <w:rsid w:val="00E13B4D"/>
    <w:rsid w:val="00E21524"/>
    <w:rsid w:val="00E71D4C"/>
    <w:rsid w:val="00EF234F"/>
    <w:rsid w:val="00EF3AE7"/>
    <w:rsid w:val="00F42269"/>
    <w:rsid w:val="00F63236"/>
    <w:rsid w:val="00F90594"/>
    <w:rsid w:val="00FD4059"/>
    <w:rsid w:val="00FE5546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5D3E"/>
  <w15:docId w15:val="{4FBDE0EB-867A-4CE3-8586-890AADEF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E6E"/>
  </w:style>
  <w:style w:type="paragraph" w:styleId="1">
    <w:name w:val="heading 1"/>
    <w:basedOn w:val="a"/>
    <w:next w:val="a"/>
    <w:link w:val="10"/>
    <w:uiPriority w:val="9"/>
    <w:qFormat/>
    <w:rsid w:val="00A2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6D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3C"/>
    <w:rPr>
      <w:rFonts w:ascii="Tahoma" w:hAnsi="Tahoma" w:cs="Tahoma"/>
      <w:sz w:val="16"/>
      <w:szCs w:val="16"/>
    </w:rPr>
  </w:style>
  <w:style w:type="paragraph" w:customStyle="1" w:styleId="a6">
    <w:name w:val="Колледж_текст"/>
    <w:basedOn w:val="a"/>
    <w:link w:val="a7"/>
    <w:qFormat/>
    <w:rsid w:val="002F0484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2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Колледж_текст Знак"/>
    <w:basedOn w:val="a0"/>
    <w:link w:val="a6"/>
    <w:rsid w:val="002F0484"/>
    <w:rPr>
      <w:rFonts w:ascii="Times New Roman" w:hAnsi="Times New Roman" w:cs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A22F5D"/>
    <w:pPr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A22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F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22F5D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04FD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04F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4FD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4F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4F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4F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4FDB"/>
    <w:pPr>
      <w:spacing w:after="100"/>
      <w:ind w:left="1760"/>
    </w:pPr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F40DD"/>
  </w:style>
  <w:style w:type="paragraph" w:styleId="ac">
    <w:name w:val="footer"/>
    <w:basedOn w:val="a"/>
    <w:link w:val="ad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F40DD"/>
  </w:style>
  <w:style w:type="paragraph" w:customStyle="1" w:styleId="ae">
    <w:name w:val="обычное"/>
    <w:basedOn w:val="a"/>
    <w:qFormat/>
    <w:rsid w:val="008D259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kern w:val="36"/>
      <w:sz w:val="28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5E61E4"/>
    <w:rPr>
      <w:color w:val="800080" w:themeColor="followedHyperlink"/>
      <w:u w:val="single"/>
    </w:rPr>
  </w:style>
  <w:style w:type="paragraph" w:styleId="af0">
    <w:name w:val="Normal (Web)"/>
    <w:aliases w:val="Обычный (Web),Обычный (веб)1"/>
    <w:basedOn w:val="a"/>
    <w:uiPriority w:val="99"/>
    <w:unhideWhenUsed/>
    <w:qFormat/>
    <w:rsid w:val="00AA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372175"/>
  </w:style>
  <w:style w:type="paragraph" w:styleId="af1">
    <w:name w:val="No Spacing"/>
    <w:link w:val="af2"/>
    <w:uiPriority w:val="1"/>
    <w:qFormat/>
    <w:rsid w:val="009F1BC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2">
    <w:name w:val="Без интервала Знак"/>
    <w:basedOn w:val="a0"/>
    <w:link w:val="af1"/>
    <w:uiPriority w:val="1"/>
    <w:locked/>
    <w:rsid w:val="009F1BC5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5249C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-weight-bold">
    <w:name w:val="font-weight-bold"/>
    <w:basedOn w:val="a0"/>
    <w:rsid w:val="00643D23"/>
  </w:style>
  <w:style w:type="paragraph" w:customStyle="1" w:styleId="af4">
    <w:name w:val="Колледж_Заголовок"/>
    <w:link w:val="af5"/>
    <w:qFormat/>
    <w:rsid w:val="00900D6A"/>
    <w:pPr>
      <w:spacing w:line="360" w:lineRule="auto"/>
      <w:jc w:val="center"/>
      <w:outlineLvl w:val="0"/>
    </w:pPr>
    <w:rPr>
      <w:rFonts w:ascii="Times New Roman" w:hAnsi="Times New Roman" w:cs="Times New Roman"/>
      <w:b/>
      <w:caps/>
      <w:sz w:val="28"/>
    </w:rPr>
  </w:style>
  <w:style w:type="paragraph" w:customStyle="1" w:styleId="af6">
    <w:name w:val="Колледж_Содержание"/>
    <w:basedOn w:val="af4"/>
    <w:link w:val="af7"/>
    <w:qFormat/>
    <w:rsid w:val="000E577F"/>
    <w:pPr>
      <w:outlineLvl w:val="9"/>
    </w:pPr>
    <w:rPr>
      <w:rFonts w:cstheme="minorBidi"/>
      <w:bCs/>
    </w:rPr>
  </w:style>
  <w:style w:type="character" w:customStyle="1" w:styleId="af5">
    <w:name w:val="Колледж_Заголовок Знак"/>
    <w:basedOn w:val="a0"/>
    <w:link w:val="af4"/>
    <w:rsid w:val="00900D6A"/>
    <w:rPr>
      <w:rFonts w:ascii="Times New Roman" w:hAnsi="Times New Roman" w:cs="Times New Roman"/>
      <w:b/>
      <w:caps/>
      <w:sz w:val="28"/>
    </w:rPr>
  </w:style>
  <w:style w:type="paragraph" w:customStyle="1" w:styleId="af8">
    <w:name w:val="Колледж_Содержание_текст"/>
    <w:basedOn w:val="11"/>
    <w:link w:val="af9"/>
    <w:qFormat/>
    <w:rsid w:val="000E577F"/>
    <w:pPr>
      <w:tabs>
        <w:tab w:val="right" w:leader="dot" w:pos="9911"/>
      </w:tabs>
      <w:spacing w:after="0" w:line="360" w:lineRule="auto"/>
      <w:ind w:firstLine="709"/>
      <w:jc w:val="both"/>
    </w:pPr>
    <w:rPr>
      <w:rFonts w:ascii="Times New Roman" w:hAnsi="Times New Roman"/>
      <w:noProof/>
      <w:sz w:val="28"/>
    </w:rPr>
  </w:style>
  <w:style w:type="character" w:customStyle="1" w:styleId="af7">
    <w:name w:val="Колледж_Содержание Знак"/>
    <w:basedOn w:val="af5"/>
    <w:link w:val="af6"/>
    <w:rsid w:val="000E577F"/>
    <w:rPr>
      <w:rFonts w:ascii="Times New Roman" w:hAnsi="Times New Roman" w:cs="Times New Roman"/>
      <w:b/>
      <w:bCs/>
      <w:caps/>
      <w:sz w:val="28"/>
    </w:rPr>
  </w:style>
  <w:style w:type="paragraph" w:customStyle="1" w:styleId="afa">
    <w:name w:val="Колледж_картинки"/>
    <w:basedOn w:val="a6"/>
    <w:link w:val="afb"/>
    <w:qFormat/>
    <w:rsid w:val="002F0484"/>
    <w:pPr>
      <w:spacing w:line="240" w:lineRule="auto"/>
      <w:ind w:firstLine="0"/>
      <w:jc w:val="center"/>
    </w:pPr>
  </w:style>
  <w:style w:type="character" w:customStyle="1" w:styleId="12">
    <w:name w:val="Оглавление 1 Знак"/>
    <w:basedOn w:val="a0"/>
    <w:link w:val="11"/>
    <w:uiPriority w:val="39"/>
    <w:rsid w:val="000E577F"/>
  </w:style>
  <w:style w:type="character" w:customStyle="1" w:styleId="af9">
    <w:name w:val="Колледж_Содержание_текст Знак"/>
    <w:basedOn w:val="12"/>
    <w:link w:val="af8"/>
    <w:rsid w:val="000E577F"/>
    <w:rPr>
      <w:rFonts w:ascii="Times New Roman" w:hAnsi="Times New Roman"/>
      <w:noProof/>
      <w:sz w:val="28"/>
    </w:rPr>
  </w:style>
  <w:style w:type="paragraph" w:customStyle="1" w:styleId="afc">
    <w:name w:val="Колледж_подпись"/>
    <w:basedOn w:val="afa"/>
    <w:link w:val="afd"/>
    <w:qFormat/>
    <w:rsid w:val="002F0484"/>
    <w:pPr>
      <w:spacing w:line="360" w:lineRule="auto"/>
    </w:pPr>
    <w:rPr>
      <w:color w:val="000000" w:themeColor="text1"/>
      <w:sz w:val="24"/>
    </w:rPr>
  </w:style>
  <w:style w:type="character" w:customStyle="1" w:styleId="afb">
    <w:name w:val="Колледж_картинки Знак"/>
    <w:basedOn w:val="a7"/>
    <w:link w:val="afa"/>
    <w:rsid w:val="002F0484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F37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d">
    <w:name w:val="Колледж_подпись Знак"/>
    <w:basedOn w:val="afb"/>
    <w:link w:val="afc"/>
    <w:rsid w:val="002F0484"/>
    <w:rPr>
      <w:rFonts w:ascii="Times New Roman" w:hAnsi="Times New Roman" w:cs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fo\Documents\&#1053;&#1072;&#1089;&#1090;&#1088;&#1072;&#1080;&#1074;&#1072;&#1077;&#1084;&#1099;&#1077;%20&#1096;&#1072;&#1073;&#1083;&#1086;&#1085;&#1099;%20Office\&#1064;&#1072;&#1073;&#1083;&#1086;&#1085;_&#1086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7704D-30A4-44A7-9653-E11241EF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48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Архипова</dc:creator>
  <cp:keywords/>
  <dc:description/>
  <cp:lastModifiedBy>Алина Архипова</cp:lastModifiedBy>
  <cp:revision>3</cp:revision>
  <cp:lastPrinted>2014-07-03T13:03:00Z</cp:lastPrinted>
  <dcterms:created xsi:type="dcterms:W3CDTF">2023-10-20T04:22:00Z</dcterms:created>
  <dcterms:modified xsi:type="dcterms:W3CDTF">2023-10-20T05:31:00Z</dcterms:modified>
</cp:coreProperties>
</file>