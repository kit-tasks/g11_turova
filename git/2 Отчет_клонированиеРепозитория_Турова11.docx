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E16AC" w14:textId="77777777" w:rsidR="008E4007" w:rsidRPr="00006DFF" w:rsidRDefault="00824B90" w:rsidP="00006DFF">
      <w:pPr>
        <w:jc w:val="center"/>
        <w:rPr>
          <w:rFonts w:ascii="Times New Roman" w:hAnsi="Times New Roman" w:cs="Times New Roman"/>
          <w:sz w:val="28"/>
        </w:rPr>
      </w:pPr>
      <w:r w:rsidRPr="00006DFF">
        <w:rPr>
          <w:rFonts w:ascii="Times New Roman" w:hAnsi="Times New Roman" w:cs="Times New Roman"/>
          <w:sz w:val="28"/>
        </w:rPr>
        <w:t>КОМИТЕТ ПО ОБРАЗОВАНИЮ ПРАВИТЕЛЬСТВА САНКТ-ПЕТЕРБУРГА</w:t>
      </w:r>
    </w:p>
    <w:p w14:paraId="353897A8" w14:textId="77777777" w:rsidR="008F4C00" w:rsidRPr="008F4C00" w:rsidRDefault="00824B90" w:rsidP="00006DFF">
      <w:pPr>
        <w:jc w:val="center"/>
        <w:rPr>
          <w:rFonts w:ascii="Times New Roman" w:hAnsi="Times New Roman" w:cs="Times New Roman"/>
          <w:b/>
          <w:sz w:val="28"/>
        </w:rPr>
      </w:pPr>
      <w:r w:rsidRPr="008F4C00">
        <w:rPr>
          <w:rFonts w:ascii="Times New Roman" w:hAnsi="Times New Roman" w:cs="Times New Roman"/>
          <w:b/>
          <w:sz w:val="28"/>
        </w:rPr>
        <w:t>САНКТ-ПЕТЕРБУРГСКИЙ КОЛЛЕДЖ ИНФОРМАЦИОНЫХ ТЕХНОЛОГИЙ</w:t>
      </w:r>
    </w:p>
    <w:p w14:paraId="571ED355" w14:textId="77777777" w:rsidR="008F4C00" w:rsidRPr="008F4C00" w:rsidRDefault="008F4C00" w:rsidP="00006DFF">
      <w:pPr>
        <w:jc w:val="center"/>
        <w:rPr>
          <w:rFonts w:ascii="Times New Roman" w:hAnsi="Times New Roman" w:cs="Times New Roman"/>
          <w:b/>
          <w:sz w:val="28"/>
        </w:rPr>
      </w:pPr>
    </w:p>
    <w:p w14:paraId="549E52C6" w14:textId="77777777" w:rsidR="008F4C00" w:rsidRPr="008F4C00" w:rsidRDefault="008F4C00" w:rsidP="00006DFF">
      <w:pPr>
        <w:jc w:val="center"/>
        <w:rPr>
          <w:rFonts w:ascii="Times New Roman" w:hAnsi="Times New Roman" w:cs="Times New Roman"/>
          <w:b/>
          <w:sz w:val="28"/>
        </w:rPr>
      </w:pPr>
    </w:p>
    <w:p w14:paraId="58DA492D" w14:textId="77777777" w:rsidR="008F4C00" w:rsidRPr="008F4C00" w:rsidRDefault="008F4C00" w:rsidP="00006DFF">
      <w:pPr>
        <w:jc w:val="center"/>
        <w:rPr>
          <w:rFonts w:ascii="Times New Roman" w:hAnsi="Times New Roman" w:cs="Times New Roman"/>
          <w:b/>
          <w:sz w:val="28"/>
        </w:rPr>
      </w:pPr>
    </w:p>
    <w:p w14:paraId="4936159E" w14:textId="77777777" w:rsidR="008F4C00" w:rsidRPr="008F4C00" w:rsidRDefault="008F4C00" w:rsidP="00006DFF">
      <w:pPr>
        <w:jc w:val="center"/>
        <w:rPr>
          <w:rFonts w:ascii="Times New Roman" w:hAnsi="Times New Roman" w:cs="Times New Roman"/>
          <w:b/>
          <w:sz w:val="28"/>
        </w:rPr>
      </w:pPr>
    </w:p>
    <w:p w14:paraId="3AE8392C" w14:textId="77777777" w:rsidR="008F4C00" w:rsidRPr="008F4C00" w:rsidRDefault="008F4C00" w:rsidP="00006DFF">
      <w:pPr>
        <w:jc w:val="center"/>
        <w:rPr>
          <w:rFonts w:ascii="Times New Roman" w:hAnsi="Times New Roman" w:cs="Times New Roman"/>
          <w:b/>
          <w:sz w:val="28"/>
        </w:rPr>
      </w:pPr>
    </w:p>
    <w:p w14:paraId="79E6209A" w14:textId="77777777" w:rsidR="008F4C00" w:rsidRPr="008F4C00" w:rsidRDefault="008F4C00" w:rsidP="00F93A44">
      <w:pPr>
        <w:jc w:val="center"/>
        <w:rPr>
          <w:rFonts w:ascii="Times New Roman" w:hAnsi="Times New Roman" w:cs="Times New Roman"/>
          <w:b/>
          <w:sz w:val="28"/>
        </w:rPr>
      </w:pPr>
    </w:p>
    <w:p w14:paraId="0C7DA910" w14:textId="34364C49" w:rsidR="008F4C00" w:rsidRDefault="008F4C00" w:rsidP="00F93A44">
      <w:pPr>
        <w:pStyle w:val="af4"/>
        <w:ind w:firstLine="0"/>
        <w:outlineLvl w:val="9"/>
        <w:rPr>
          <w:b/>
        </w:rPr>
      </w:pPr>
      <w:r w:rsidRPr="008F4C00">
        <w:rPr>
          <w:b/>
        </w:rPr>
        <w:t xml:space="preserve">Отчет по </w:t>
      </w:r>
      <w:r w:rsidR="00C00645">
        <w:rPr>
          <w:b/>
        </w:rPr>
        <w:t>практической работе</w:t>
      </w:r>
      <w:r w:rsidR="000E0917" w:rsidRPr="000E0917">
        <w:rPr>
          <w:b/>
        </w:rPr>
        <w:t xml:space="preserve"> </w:t>
      </w:r>
      <w:r w:rsidR="000E0917" w:rsidRPr="00C67B6E">
        <w:rPr>
          <w:b/>
        </w:rPr>
        <w:t xml:space="preserve">№ </w:t>
      </w:r>
      <w:r w:rsidR="0037295E">
        <w:rPr>
          <w:b/>
        </w:rPr>
        <w:t>2</w:t>
      </w:r>
    </w:p>
    <w:p w14:paraId="058817FE" w14:textId="77777777" w:rsidR="0037295E" w:rsidRPr="00900D6A" w:rsidRDefault="0037295E" w:rsidP="00F93A4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«</w:t>
      </w:r>
      <w:r w:rsidRPr="00900D6A">
        <w:rPr>
          <w:rFonts w:ascii="Times New Roman" w:hAnsi="Times New Roman" w:cs="Times New Roman"/>
          <w:b/>
          <w:sz w:val="28"/>
        </w:rPr>
        <w:t>Разработка веб-приложений</w:t>
      </w:r>
      <w:r>
        <w:rPr>
          <w:rFonts w:ascii="Times New Roman" w:hAnsi="Times New Roman" w:cs="Times New Roman"/>
          <w:b/>
          <w:sz w:val="28"/>
        </w:rPr>
        <w:t>»</w:t>
      </w:r>
    </w:p>
    <w:p w14:paraId="510D2617" w14:textId="22E11F70" w:rsidR="0037295E" w:rsidRPr="00900D6A" w:rsidRDefault="0037295E" w:rsidP="00F93A44">
      <w:pPr>
        <w:jc w:val="center"/>
        <w:rPr>
          <w:rFonts w:ascii="Times New Roman" w:hAnsi="Times New Roman" w:cs="Times New Roman"/>
          <w:b/>
          <w:sz w:val="28"/>
        </w:rPr>
      </w:pPr>
      <w:r w:rsidRPr="00900D6A">
        <w:rPr>
          <w:rFonts w:ascii="Times New Roman" w:hAnsi="Times New Roman" w:cs="Times New Roman"/>
          <w:b/>
          <w:sz w:val="28"/>
        </w:rPr>
        <w:t>Тема: «</w:t>
      </w:r>
      <w:r w:rsidR="00F93A44">
        <w:rPr>
          <w:rFonts w:ascii="Times New Roman" w:hAnsi="Times New Roman" w:cs="Times New Roman"/>
          <w:b/>
          <w:sz w:val="28"/>
        </w:rPr>
        <w:t>Скачивание репозитория и отправка изменений</w:t>
      </w:r>
      <w:r w:rsidRPr="00900D6A">
        <w:rPr>
          <w:rFonts w:ascii="Times New Roman" w:hAnsi="Times New Roman" w:cs="Times New Roman"/>
          <w:b/>
          <w:sz w:val="28"/>
        </w:rPr>
        <w:t>»</w:t>
      </w:r>
    </w:p>
    <w:p w14:paraId="12D97C3A" w14:textId="77777777" w:rsidR="000E0917" w:rsidRPr="008F4C00" w:rsidRDefault="000E0917" w:rsidP="00006DFF">
      <w:pPr>
        <w:jc w:val="center"/>
        <w:rPr>
          <w:rFonts w:ascii="Times New Roman" w:hAnsi="Times New Roman" w:cs="Times New Roman"/>
          <w:b/>
          <w:sz w:val="28"/>
        </w:rPr>
      </w:pPr>
    </w:p>
    <w:p w14:paraId="3C7F7950" w14:textId="77777777" w:rsidR="008F4C00" w:rsidRDefault="008F4C00" w:rsidP="008F4C00">
      <w:pPr>
        <w:rPr>
          <w:rFonts w:ascii="Times New Roman" w:hAnsi="Times New Roman" w:cs="Times New Roman"/>
          <w:b/>
          <w:sz w:val="28"/>
        </w:rPr>
      </w:pPr>
    </w:p>
    <w:p w14:paraId="015DCD67" w14:textId="77777777" w:rsidR="008F4C00" w:rsidRPr="008F4C00" w:rsidRDefault="008F4C00" w:rsidP="008F4C00">
      <w:pPr>
        <w:rPr>
          <w:rFonts w:ascii="Times New Roman" w:hAnsi="Times New Roman" w:cs="Times New Roman"/>
          <w:b/>
          <w:sz w:val="28"/>
        </w:rPr>
      </w:pPr>
    </w:p>
    <w:p w14:paraId="069DAC02" w14:textId="77777777" w:rsidR="008F4C00" w:rsidRPr="008F4C00" w:rsidRDefault="008F4C00" w:rsidP="008F4C00">
      <w:pPr>
        <w:rPr>
          <w:rFonts w:ascii="Times New Roman" w:hAnsi="Times New Roman" w:cs="Times New Roman"/>
          <w:b/>
          <w:sz w:val="28"/>
        </w:rPr>
      </w:pPr>
    </w:p>
    <w:p w14:paraId="69DC760F" w14:textId="77777777" w:rsidR="008F4C00" w:rsidRPr="00A70470" w:rsidRDefault="008F4C00" w:rsidP="008F4C00">
      <w:pPr>
        <w:rPr>
          <w:rFonts w:ascii="Times New Roman" w:hAnsi="Times New Roman" w:cs="Times New Roman"/>
          <w:sz w:val="28"/>
        </w:rPr>
      </w:pPr>
    </w:p>
    <w:p w14:paraId="49A9FEAA" w14:textId="77777777" w:rsidR="008F4C00" w:rsidRPr="00A70470" w:rsidRDefault="008F4C00" w:rsidP="008F4C00">
      <w:pPr>
        <w:ind w:left="6379"/>
        <w:rPr>
          <w:rFonts w:ascii="Times New Roman" w:hAnsi="Times New Roman" w:cs="Times New Roman"/>
          <w:sz w:val="28"/>
        </w:rPr>
      </w:pPr>
      <w:r w:rsidRPr="00A70470">
        <w:rPr>
          <w:rFonts w:ascii="Times New Roman" w:hAnsi="Times New Roman" w:cs="Times New Roman"/>
          <w:sz w:val="28"/>
        </w:rPr>
        <w:t>Выполнил</w:t>
      </w:r>
      <w:r w:rsidR="00950DE5">
        <w:rPr>
          <w:rFonts w:ascii="Times New Roman" w:hAnsi="Times New Roman" w:cs="Times New Roman"/>
          <w:sz w:val="28"/>
        </w:rPr>
        <w:t>а</w:t>
      </w:r>
    </w:p>
    <w:p w14:paraId="199B98DA" w14:textId="77777777" w:rsidR="008F4C00" w:rsidRPr="00906B49" w:rsidRDefault="008F4C00" w:rsidP="008F4C00">
      <w:pPr>
        <w:ind w:left="6379"/>
        <w:rPr>
          <w:rFonts w:ascii="Times New Roman" w:hAnsi="Times New Roman" w:cs="Times New Roman"/>
          <w:sz w:val="28"/>
        </w:rPr>
      </w:pPr>
      <w:r w:rsidRPr="00A70470">
        <w:rPr>
          <w:rFonts w:ascii="Times New Roman" w:hAnsi="Times New Roman" w:cs="Times New Roman"/>
          <w:sz w:val="28"/>
        </w:rPr>
        <w:t>студент</w:t>
      </w:r>
      <w:r w:rsidR="00950DE5">
        <w:rPr>
          <w:rFonts w:ascii="Times New Roman" w:hAnsi="Times New Roman" w:cs="Times New Roman"/>
          <w:sz w:val="28"/>
        </w:rPr>
        <w:t>ка</w:t>
      </w:r>
      <w:r w:rsidRPr="00A70470">
        <w:rPr>
          <w:rFonts w:ascii="Times New Roman" w:hAnsi="Times New Roman" w:cs="Times New Roman"/>
          <w:sz w:val="28"/>
        </w:rPr>
        <w:t xml:space="preserve"> группы </w:t>
      </w:r>
      <w:r w:rsidR="00906B49" w:rsidRPr="00906B49">
        <w:rPr>
          <w:rFonts w:ascii="Times New Roman" w:hAnsi="Times New Roman" w:cs="Times New Roman"/>
          <w:sz w:val="28"/>
        </w:rPr>
        <w:t>11</w:t>
      </w:r>
    </w:p>
    <w:p w14:paraId="0143958D" w14:textId="77777777" w:rsidR="008F4C00" w:rsidRPr="00A70470" w:rsidRDefault="00494B6B" w:rsidP="00494B6B">
      <w:pPr>
        <w:ind w:left="637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Турова А</w:t>
      </w:r>
      <w:r w:rsidR="00950DE5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К.</w:t>
      </w:r>
    </w:p>
    <w:p w14:paraId="18CCF819" w14:textId="078AEF32" w:rsidR="008F4C00" w:rsidRPr="00C67B6E" w:rsidRDefault="008F4C00" w:rsidP="008F4C00">
      <w:pPr>
        <w:ind w:left="6379"/>
        <w:rPr>
          <w:rFonts w:ascii="Times New Roman" w:hAnsi="Times New Roman" w:cs="Times New Roman"/>
          <w:color w:val="FF0000"/>
          <w:sz w:val="28"/>
        </w:rPr>
      </w:pPr>
      <w:r w:rsidRPr="0037295E">
        <w:rPr>
          <w:rFonts w:ascii="Times New Roman" w:hAnsi="Times New Roman" w:cs="Times New Roman"/>
          <w:sz w:val="28"/>
        </w:rPr>
        <w:t>Проверил</w:t>
      </w:r>
      <w:r w:rsidR="0037295E" w:rsidRPr="0037295E">
        <w:rPr>
          <w:rFonts w:ascii="Times New Roman" w:hAnsi="Times New Roman" w:cs="Times New Roman"/>
          <w:sz w:val="28"/>
        </w:rPr>
        <w:t xml:space="preserve"> </w:t>
      </w:r>
      <w:r w:rsidR="0037295E" w:rsidRPr="00900D6A">
        <w:rPr>
          <w:rFonts w:ascii="Times New Roman" w:hAnsi="Times New Roman" w:cs="Times New Roman"/>
          <w:sz w:val="28"/>
        </w:rPr>
        <w:t>Фомин А.В.</w:t>
      </w:r>
    </w:p>
    <w:p w14:paraId="0A56A191" w14:textId="77777777" w:rsidR="008F4C00" w:rsidRPr="00A70470" w:rsidRDefault="008F4C00" w:rsidP="008F4C00">
      <w:pPr>
        <w:ind w:left="6379"/>
        <w:rPr>
          <w:rFonts w:ascii="Times New Roman" w:hAnsi="Times New Roman" w:cs="Times New Roman"/>
          <w:sz w:val="28"/>
        </w:rPr>
      </w:pPr>
      <w:r w:rsidRPr="00A70470">
        <w:rPr>
          <w:rFonts w:ascii="Times New Roman" w:hAnsi="Times New Roman" w:cs="Times New Roman"/>
          <w:sz w:val="28"/>
        </w:rPr>
        <w:t>Оценка ________</w:t>
      </w:r>
    </w:p>
    <w:p w14:paraId="3880E56C" w14:textId="77777777" w:rsidR="008F4C00" w:rsidRPr="008F4C00" w:rsidRDefault="008F4C00" w:rsidP="008F4C00">
      <w:pPr>
        <w:rPr>
          <w:rFonts w:ascii="Times New Roman" w:hAnsi="Times New Roman" w:cs="Times New Roman"/>
          <w:b/>
          <w:sz w:val="28"/>
        </w:rPr>
      </w:pPr>
    </w:p>
    <w:p w14:paraId="43EE22BC" w14:textId="77777777" w:rsidR="008F4C00" w:rsidRPr="008F4C00" w:rsidRDefault="008F4C00" w:rsidP="008F4C00">
      <w:pPr>
        <w:ind w:left="6379"/>
        <w:rPr>
          <w:rFonts w:ascii="Times New Roman" w:hAnsi="Times New Roman" w:cs="Times New Roman"/>
          <w:b/>
          <w:sz w:val="28"/>
        </w:rPr>
      </w:pPr>
    </w:p>
    <w:p w14:paraId="21B754D3" w14:textId="77777777" w:rsidR="008F4C00" w:rsidRPr="008F4C00" w:rsidRDefault="008F4C00" w:rsidP="008F4C00">
      <w:pPr>
        <w:ind w:left="6379"/>
        <w:rPr>
          <w:rFonts w:ascii="Times New Roman" w:hAnsi="Times New Roman" w:cs="Times New Roman"/>
          <w:b/>
          <w:sz w:val="28"/>
        </w:rPr>
      </w:pPr>
    </w:p>
    <w:p w14:paraId="113DE3EB" w14:textId="77777777" w:rsidR="00A22F5D" w:rsidRDefault="00420D39" w:rsidP="00A22F5D">
      <w:pPr>
        <w:jc w:val="center"/>
      </w:pPr>
      <w:r>
        <w:rPr>
          <w:rFonts w:ascii="Times New Roman" w:hAnsi="Times New Roman" w:cs="Times New Roman"/>
          <w:sz w:val="28"/>
        </w:rPr>
        <w:t>Санкт-Петербург</w:t>
      </w:r>
      <w:r w:rsidR="008F4C00" w:rsidRPr="00006DFF">
        <w:rPr>
          <w:rFonts w:ascii="Times New Roman" w:hAnsi="Times New Roman" w:cs="Times New Roman"/>
          <w:sz w:val="28"/>
        </w:rPr>
        <w:t xml:space="preserve"> 20</w:t>
      </w:r>
      <w:r w:rsidR="00117ADF">
        <w:rPr>
          <w:rFonts w:ascii="Times New Roman" w:hAnsi="Times New Roman" w:cs="Times New Roman"/>
          <w:sz w:val="28"/>
        </w:rPr>
        <w:t>2</w:t>
      </w:r>
      <w:r w:rsidR="00906B49" w:rsidRPr="00C67B6E">
        <w:rPr>
          <w:rFonts w:ascii="Times New Roman" w:hAnsi="Times New Roman" w:cs="Times New Roman"/>
          <w:sz w:val="28"/>
        </w:rPr>
        <w:t>3</w:t>
      </w:r>
      <w:r w:rsidR="008F4C00" w:rsidRPr="008F4C00">
        <w:rPr>
          <w:b/>
        </w:rPr>
        <w:br w:type="page"/>
      </w:r>
      <w:bookmarkStart w:id="0" w:name="_Toc392166383"/>
    </w:p>
    <w:sdt>
      <w:sdtPr>
        <w:rPr>
          <w:rFonts w:asciiTheme="minorHAnsi" w:hAnsiTheme="minorHAnsi"/>
          <w:b/>
          <w:bCs w:val="0"/>
          <w:caps w:val="0"/>
          <w:noProof/>
          <w:sz w:val="22"/>
        </w:rPr>
        <w:id w:val="-35520577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 w:val="0"/>
          <w:sz w:val="28"/>
          <w:szCs w:val="28"/>
        </w:rPr>
      </w:sdtEndPr>
      <w:sdtContent>
        <w:p w14:paraId="0E5D69DE" w14:textId="77777777" w:rsidR="00A22F5D" w:rsidRPr="00872845" w:rsidRDefault="000E577F" w:rsidP="000E577F">
          <w:pPr>
            <w:pStyle w:val="af6"/>
            <w:rPr>
              <w:rStyle w:val="a7"/>
              <w:b/>
            </w:rPr>
          </w:pPr>
          <w:r>
            <w:rPr>
              <w:rStyle w:val="a7"/>
              <w:b/>
            </w:rPr>
            <w:t>Содержание</w:t>
          </w:r>
        </w:p>
        <w:p w14:paraId="78D0C4DA" w14:textId="6EFAA8C4" w:rsidR="00F93A44" w:rsidRPr="00F93A44" w:rsidRDefault="00243E6E" w:rsidP="00F93A44">
          <w:pPr>
            <w:pStyle w:val="af8"/>
            <w:rPr>
              <w:rFonts w:eastAsiaTheme="minorEastAsia"/>
              <w:lang w:eastAsia="ru-RU"/>
            </w:rPr>
          </w:pPr>
          <w:r w:rsidRPr="00906B49">
            <w:rPr>
              <w:rFonts w:cs="Times New Roman"/>
              <w:szCs w:val="28"/>
            </w:rPr>
            <w:fldChar w:fldCharType="begin"/>
          </w:r>
          <w:r w:rsidR="00A22F5D" w:rsidRPr="00906B49">
            <w:rPr>
              <w:rFonts w:cs="Times New Roman"/>
              <w:szCs w:val="28"/>
            </w:rPr>
            <w:instrText xml:space="preserve"> TOC \o "1-3" \h \z \u </w:instrText>
          </w:r>
          <w:r w:rsidRPr="00906B49">
            <w:rPr>
              <w:rFonts w:cs="Times New Roman"/>
              <w:szCs w:val="28"/>
            </w:rPr>
            <w:fldChar w:fldCharType="separate"/>
          </w:r>
          <w:hyperlink w:anchor="_Toc148689613" w:history="1">
            <w:r w:rsidR="00F93A44" w:rsidRPr="00F93A44">
              <w:rPr>
                <w:rStyle w:val="a9"/>
              </w:rPr>
              <w:t>Цель практической работы</w:t>
            </w:r>
            <w:r w:rsidR="00F93A44" w:rsidRPr="00F93A44">
              <w:rPr>
                <w:webHidden/>
              </w:rPr>
              <w:tab/>
            </w:r>
            <w:r w:rsidR="00F93A44" w:rsidRPr="00F93A44">
              <w:rPr>
                <w:webHidden/>
              </w:rPr>
              <w:fldChar w:fldCharType="begin"/>
            </w:r>
            <w:r w:rsidR="00F93A44" w:rsidRPr="00F93A44">
              <w:rPr>
                <w:webHidden/>
              </w:rPr>
              <w:instrText xml:space="preserve"> PAGEREF _Toc148689613 \h </w:instrText>
            </w:r>
            <w:r w:rsidR="00F93A44" w:rsidRPr="00F93A44">
              <w:rPr>
                <w:webHidden/>
              </w:rPr>
            </w:r>
            <w:r w:rsidR="00F93A44" w:rsidRPr="00F93A44">
              <w:rPr>
                <w:webHidden/>
              </w:rPr>
              <w:fldChar w:fldCharType="separate"/>
            </w:r>
            <w:r w:rsidR="00F93A44" w:rsidRPr="00F93A44">
              <w:rPr>
                <w:webHidden/>
              </w:rPr>
              <w:t>3</w:t>
            </w:r>
            <w:r w:rsidR="00F93A44" w:rsidRPr="00F93A44">
              <w:rPr>
                <w:webHidden/>
              </w:rPr>
              <w:fldChar w:fldCharType="end"/>
            </w:r>
          </w:hyperlink>
        </w:p>
        <w:p w14:paraId="7C1CE77D" w14:textId="0EB1646F" w:rsidR="00F93A44" w:rsidRPr="00F93A44" w:rsidRDefault="00891C0A" w:rsidP="00F93A44">
          <w:pPr>
            <w:pStyle w:val="af8"/>
            <w:rPr>
              <w:rFonts w:eastAsiaTheme="minorEastAsia"/>
              <w:lang w:eastAsia="ru-RU"/>
            </w:rPr>
          </w:pPr>
          <w:hyperlink w:anchor="_Toc148689614" w:history="1">
            <w:r w:rsidR="00F93A44" w:rsidRPr="00F93A44">
              <w:rPr>
                <w:rStyle w:val="a9"/>
              </w:rPr>
              <w:t>Результат</w:t>
            </w:r>
            <w:r w:rsidR="00F93A44" w:rsidRPr="00F93A44">
              <w:rPr>
                <w:webHidden/>
              </w:rPr>
              <w:tab/>
            </w:r>
            <w:r w:rsidR="00F93A44" w:rsidRPr="00F93A44">
              <w:rPr>
                <w:webHidden/>
              </w:rPr>
              <w:fldChar w:fldCharType="begin"/>
            </w:r>
            <w:r w:rsidR="00F93A44" w:rsidRPr="00F93A44">
              <w:rPr>
                <w:webHidden/>
              </w:rPr>
              <w:instrText xml:space="preserve"> PAGEREF _Toc148689614 \h </w:instrText>
            </w:r>
            <w:r w:rsidR="00F93A44" w:rsidRPr="00F93A44">
              <w:rPr>
                <w:webHidden/>
              </w:rPr>
            </w:r>
            <w:r w:rsidR="00F93A44" w:rsidRPr="00F93A44">
              <w:rPr>
                <w:webHidden/>
              </w:rPr>
              <w:fldChar w:fldCharType="separate"/>
            </w:r>
            <w:r w:rsidR="00F93A44" w:rsidRPr="00F93A44">
              <w:rPr>
                <w:webHidden/>
              </w:rPr>
              <w:t>3</w:t>
            </w:r>
            <w:r w:rsidR="00F93A44" w:rsidRPr="00F93A44">
              <w:rPr>
                <w:webHidden/>
              </w:rPr>
              <w:fldChar w:fldCharType="end"/>
            </w:r>
          </w:hyperlink>
        </w:p>
        <w:p w14:paraId="7BE98FD5" w14:textId="234846AF" w:rsidR="00F93A44" w:rsidRDefault="00891C0A" w:rsidP="00F93A44">
          <w:pPr>
            <w:pStyle w:val="af8"/>
            <w:rPr>
              <w:rFonts w:eastAsiaTheme="minorEastAsia"/>
              <w:lang w:eastAsia="ru-RU"/>
            </w:rPr>
          </w:pPr>
          <w:hyperlink w:anchor="_Toc148689615" w:history="1">
            <w:r w:rsidR="00F93A44" w:rsidRPr="00F93A44">
              <w:rPr>
                <w:rStyle w:val="a9"/>
              </w:rPr>
              <w:t>Исходный текст программы</w:t>
            </w:r>
            <w:r w:rsidR="00F93A44" w:rsidRPr="00F93A44">
              <w:rPr>
                <w:webHidden/>
              </w:rPr>
              <w:tab/>
            </w:r>
            <w:r w:rsidR="00F93A44" w:rsidRPr="00F93A44">
              <w:rPr>
                <w:webHidden/>
              </w:rPr>
              <w:fldChar w:fldCharType="begin"/>
            </w:r>
            <w:r w:rsidR="00F93A44" w:rsidRPr="00F93A44">
              <w:rPr>
                <w:webHidden/>
              </w:rPr>
              <w:instrText xml:space="preserve"> PAGEREF _Toc148689615 \h </w:instrText>
            </w:r>
            <w:r w:rsidR="00F93A44" w:rsidRPr="00F93A44">
              <w:rPr>
                <w:webHidden/>
              </w:rPr>
            </w:r>
            <w:r w:rsidR="00F93A44" w:rsidRPr="00F93A44">
              <w:rPr>
                <w:webHidden/>
              </w:rPr>
              <w:fldChar w:fldCharType="separate"/>
            </w:r>
            <w:r w:rsidR="00F93A44" w:rsidRPr="00F93A44">
              <w:rPr>
                <w:webHidden/>
              </w:rPr>
              <w:t>4</w:t>
            </w:r>
            <w:r w:rsidR="00F93A44" w:rsidRPr="00F93A44">
              <w:rPr>
                <w:webHidden/>
              </w:rPr>
              <w:fldChar w:fldCharType="end"/>
            </w:r>
          </w:hyperlink>
        </w:p>
        <w:p w14:paraId="31C98457" w14:textId="4A3FCE19" w:rsidR="00A22F5D" w:rsidRPr="00906B49" w:rsidRDefault="00243E6E" w:rsidP="00F93A44">
          <w:pPr>
            <w:pStyle w:val="af8"/>
            <w:rPr>
              <w:rFonts w:cs="Times New Roman"/>
              <w:szCs w:val="28"/>
            </w:rPr>
          </w:pPr>
          <w:r w:rsidRPr="00906B49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AE6DDE4" w14:textId="77777777" w:rsidR="00A22F5D" w:rsidRDefault="00A22F5D">
      <w:pPr>
        <w:rPr>
          <w:rFonts w:ascii="Times New Roman" w:hAnsi="Times New Roman" w:cs="Times New Roman"/>
          <w:b/>
          <w:sz w:val="28"/>
        </w:rPr>
      </w:pPr>
      <w:r>
        <w:br w:type="page"/>
      </w:r>
    </w:p>
    <w:p w14:paraId="25DB36F7" w14:textId="3CFABEF1" w:rsidR="006303FD" w:rsidRDefault="00C00645" w:rsidP="0037295E">
      <w:pPr>
        <w:pStyle w:val="af4"/>
        <w:rPr>
          <w:b/>
          <w:bCs/>
        </w:rPr>
      </w:pPr>
      <w:bookmarkStart w:id="1" w:name="_Toc148689613"/>
      <w:r w:rsidRPr="0037295E">
        <w:rPr>
          <w:b/>
          <w:bCs/>
        </w:rPr>
        <w:lastRenderedPageBreak/>
        <w:t>Цель практической работы</w:t>
      </w:r>
      <w:bookmarkEnd w:id="1"/>
    </w:p>
    <w:p w14:paraId="7A7C03AE" w14:textId="6DDE9485" w:rsidR="0037295E" w:rsidRPr="0037295E" w:rsidRDefault="0037295E" w:rsidP="0037295E">
      <w:pPr>
        <w:pStyle w:val="a6"/>
      </w:pPr>
      <w:r>
        <w:t xml:space="preserve">Получение навыка в скачивании и отправки изменений репозитория. </w:t>
      </w:r>
    </w:p>
    <w:p w14:paraId="65D871FA" w14:textId="7DD772E4" w:rsidR="008849FE" w:rsidRDefault="008849FE" w:rsidP="0037295E">
      <w:pPr>
        <w:pStyle w:val="af4"/>
        <w:rPr>
          <w:b/>
          <w:bCs/>
        </w:rPr>
      </w:pPr>
      <w:bookmarkStart w:id="2" w:name="_Toc148689614"/>
      <w:r w:rsidRPr="0037295E">
        <w:rPr>
          <w:b/>
          <w:bCs/>
        </w:rPr>
        <w:t>Результат</w:t>
      </w:r>
      <w:bookmarkEnd w:id="2"/>
    </w:p>
    <w:p w14:paraId="4D5F8FA3" w14:textId="1B8E3F26" w:rsidR="0037295E" w:rsidRDefault="0037295E" w:rsidP="0037295E">
      <w:pPr>
        <w:pStyle w:val="a6"/>
        <w:numPr>
          <w:ilvl w:val="0"/>
          <w:numId w:val="17"/>
        </w:numPr>
      </w:pPr>
      <w:r>
        <w:t xml:space="preserve">Скачиваем репозиторий на компьютер с помощью </w:t>
      </w:r>
      <w:r>
        <w:rPr>
          <w:lang w:val="en-US"/>
        </w:rPr>
        <w:t>Git Bush</w:t>
      </w:r>
      <w:r>
        <w:t>.</w:t>
      </w:r>
    </w:p>
    <w:p w14:paraId="37BFD30A" w14:textId="77777777" w:rsidR="0037295E" w:rsidRDefault="0037295E" w:rsidP="0037295E">
      <w:pPr>
        <w:pStyle w:val="afa"/>
        <w:keepNext/>
      </w:pPr>
      <w:r w:rsidRPr="0037295E">
        <w:rPr>
          <w:noProof/>
        </w:rPr>
        <w:drawing>
          <wp:inline distT="0" distB="0" distL="0" distR="0" wp14:anchorId="0B108D7F" wp14:editId="1510FFC8">
            <wp:extent cx="5381625" cy="1295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9425D" w14:textId="120056B9" w:rsidR="0037295E" w:rsidRPr="0037295E" w:rsidRDefault="0037295E" w:rsidP="0037295E">
      <w:pPr>
        <w:pStyle w:val="afc"/>
      </w:pPr>
      <w:r>
        <w:t xml:space="preserve">Рисунок </w:t>
      </w:r>
      <w:r w:rsidR="00891C0A">
        <w:fldChar w:fldCharType="begin"/>
      </w:r>
      <w:r w:rsidR="00891C0A">
        <w:instrText xml:space="preserve"> SEQ Рисунок \* ARABIC </w:instrText>
      </w:r>
      <w:r w:rsidR="00891C0A">
        <w:fldChar w:fldCharType="separate"/>
      </w:r>
      <w:r w:rsidR="0055056B">
        <w:rPr>
          <w:noProof/>
        </w:rPr>
        <w:t>1</w:t>
      </w:r>
      <w:r w:rsidR="00891C0A">
        <w:rPr>
          <w:noProof/>
        </w:rPr>
        <w:fldChar w:fldCharType="end"/>
      </w:r>
      <w:r>
        <w:t xml:space="preserve"> – Клонирование репозитория из </w:t>
      </w:r>
      <w:r>
        <w:rPr>
          <w:lang w:val="en-US"/>
        </w:rPr>
        <w:t>GitHub</w:t>
      </w:r>
      <w:r w:rsidRPr="0037295E">
        <w:t>.</w:t>
      </w:r>
    </w:p>
    <w:p w14:paraId="309179B8" w14:textId="7C293F64" w:rsidR="0037295E" w:rsidRDefault="006E4F2F" w:rsidP="006E4F2F">
      <w:pPr>
        <w:pStyle w:val="a6"/>
        <w:numPr>
          <w:ilvl w:val="0"/>
          <w:numId w:val="17"/>
        </w:numPr>
        <w:ind w:left="0" w:firstLine="709"/>
      </w:pPr>
      <w:r>
        <w:t>Добавили в локальный репозиторий новый файл «</w:t>
      </w:r>
      <w:r>
        <w:rPr>
          <w:lang w:val="en-US"/>
        </w:rPr>
        <w:t>test</w:t>
      </w:r>
      <w:r w:rsidRPr="006E4F2F">
        <w:t>.</w:t>
      </w:r>
      <w:proofErr w:type="spellStart"/>
      <w:r>
        <w:rPr>
          <w:lang w:val="en-US"/>
        </w:rPr>
        <w:t>lua</w:t>
      </w:r>
      <w:proofErr w:type="spellEnd"/>
      <w:r>
        <w:t>». И зафиксировали в гит. Настроили пользователя репозитория.</w:t>
      </w:r>
    </w:p>
    <w:p w14:paraId="22542820" w14:textId="77777777" w:rsidR="006E4F2F" w:rsidRDefault="006E4F2F" w:rsidP="006E4F2F">
      <w:pPr>
        <w:pStyle w:val="afa"/>
        <w:keepNext/>
      </w:pPr>
      <w:r w:rsidRPr="006E4F2F">
        <w:rPr>
          <w:noProof/>
        </w:rPr>
        <w:drawing>
          <wp:inline distT="0" distB="0" distL="0" distR="0" wp14:anchorId="2374A601" wp14:editId="3750820E">
            <wp:extent cx="4511195" cy="20040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193" cy="200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72A5" w14:textId="67B3B258" w:rsidR="006E4F2F" w:rsidRPr="006E4F2F" w:rsidRDefault="006E4F2F" w:rsidP="0055134B">
      <w:pPr>
        <w:pStyle w:val="afc"/>
      </w:pPr>
      <w:r>
        <w:t xml:space="preserve">Рисунок </w:t>
      </w:r>
      <w:r w:rsidR="00891C0A">
        <w:fldChar w:fldCharType="begin"/>
      </w:r>
      <w:r w:rsidR="00891C0A">
        <w:instrText xml:space="preserve"> SEQ Рисунок \* ARABIC </w:instrText>
      </w:r>
      <w:r w:rsidR="00891C0A">
        <w:fldChar w:fldCharType="separate"/>
      </w:r>
      <w:r w:rsidR="0055056B">
        <w:rPr>
          <w:noProof/>
        </w:rPr>
        <w:t>2</w:t>
      </w:r>
      <w:r w:rsidR="00891C0A">
        <w:rPr>
          <w:noProof/>
        </w:rPr>
        <w:fldChar w:fldCharType="end"/>
      </w:r>
      <w:r>
        <w:t xml:space="preserve"> – выполнение настройки и фиксирования измен</w:t>
      </w:r>
      <w:r w:rsidR="0055134B">
        <w:t>ен</w:t>
      </w:r>
      <w:r>
        <w:t>ий в репозитории</w:t>
      </w:r>
    </w:p>
    <w:p w14:paraId="230D952E" w14:textId="05C3C1E3" w:rsidR="006E4F2F" w:rsidRDefault="003B56A2" w:rsidP="0037295E">
      <w:pPr>
        <w:pStyle w:val="a6"/>
        <w:numPr>
          <w:ilvl w:val="0"/>
          <w:numId w:val="17"/>
        </w:numPr>
      </w:pPr>
      <w:r>
        <w:t xml:space="preserve">Далее отправили клонированный и измененный репозиторий в </w:t>
      </w:r>
      <w:r>
        <w:rPr>
          <w:lang w:val="en-US"/>
        </w:rPr>
        <w:t>GitHub</w:t>
      </w:r>
      <w:r w:rsidRPr="003B56A2">
        <w:t>.</w:t>
      </w:r>
    </w:p>
    <w:p w14:paraId="43FDF229" w14:textId="77777777" w:rsidR="003B56A2" w:rsidRDefault="003B56A2" w:rsidP="003B56A2">
      <w:pPr>
        <w:pStyle w:val="afa"/>
        <w:keepNext/>
      </w:pPr>
      <w:r w:rsidRPr="003B56A2">
        <w:rPr>
          <w:noProof/>
        </w:rPr>
        <w:drawing>
          <wp:inline distT="0" distB="0" distL="0" distR="0" wp14:anchorId="5F570CA5" wp14:editId="298CEF7B">
            <wp:extent cx="5257800" cy="1714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D145" w14:textId="69E24139" w:rsidR="003B56A2" w:rsidRPr="003B56A2" w:rsidRDefault="003B56A2" w:rsidP="003B56A2">
      <w:pPr>
        <w:pStyle w:val="afc"/>
      </w:pPr>
      <w:r>
        <w:t xml:space="preserve">Рисунок </w:t>
      </w:r>
      <w:r w:rsidR="00891C0A">
        <w:fldChar w:fldCharType="begin"/>
      </w:r>
      <w:r w:rsidR="00891C0A">
        <w:instrText xml:space="preserve"> SEQ Рисунок \* ARABIC </w:instrText>
      </w:r>
      <w:r w:rsidR="00891C0A">
        <w:fldChar w:fldCharType="separate"/>
      </w:r>
      <w:r w:rsidR="0055056B">
        <w:rPr>
          <w:noProof/>
        </w:rPr>
        <w:t>3</w:t>
      </w:r>
      <w:r w:rsidR="00891C0A">
        <w:rPr>
          <w:noProof/>
        </w:rPr>
        <w:fldChar w:fldCharType="end"/>
      </w:r>
      <w:r w:rsidRPr="003B56A2">
        <w:t xml:space="preserve"> – </w:t>
      </w:r>
      <w:r>
        <w:t xml:space="preserve">Результат выполнения </w:t>
      </w:r>
      <w:r>
        <w:rPr>
          <w:lang w:val="en-US"/>
        </w:rPr>
        <w:t>Git</w:t>
      </w:r>
      <w:r w:rsidRPr="003B56A2">
        <w:t xml:space="preserve"> </w:t>
      </w:r>
      <w:r>
        <w:rPr>
          <w:lang w:val="en-US"/>
        </w:rPr>
        <w:t>push</w:t>
      </w:r>
    </w:p>
    <w:p w14:paraId="002236A8" w14:textId="296C9F4A" w:rsidR="00F93A44" w:rsidRDefault="00F93A44" w:rsidP="00F93A44">
      <w:pPr>
        <w:pStyle w:val="a6"/>
      </w:pPr>
      <w:r w:rsidRPr="00F93A44">
        <w:t xml:space="preserve">В результате, если проверить репозиторий </w:t>
      </w:r>
      <w:proofErr w:type="spellStart"/>
      <w:r w:rsidRPr="00F93A44">
        <w:t>Git</w:t>
      </w:r>
      <w:proofErr w:type="spellEnd"/>
      <w:r w:rsidRPr="00F93A44">
        <w:t xml:space="preserve"> </w:t>
      </w:r>
      <w:proofErr w:type="spellStart"/>
      <w:r w:rsidRPr="00F93A44">
        <w:t>Hub</w:t>
      </w:r>
      <w:proofErr w:type="spellEnd"/>
      <w:r w:rsidRPr="00F93A44">
        <w:t>, то мы получили результат, который показан на рисунке 4.</w:t>
      </w:r>
    </w:p>
    <w:p w14:paraId="4A0A7198" w14:textId="77777777" w:rsidR="0055056B" w:rsidRDefault="0055056B" w:rsidP="0055056B">
      <w:pPr>
        <w:pStyle w:val="afc"/>
      </w:pPr>
      <w:r w:rsidRPr="0055056B">
        <w:lastRenderedPageBreak/>
        <w:drawing>
          <wp:inline distT="0" distB="0" distL="0" distR="0" wp14:anchorId="52EA9067" wp14:editId="1751B896">
            <wp:extent cx="6480175" cy="2633980"/>
            <wp:effectExtent l="19050" t="19050" r="15875" b="139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33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27B273" w14:textId="297BFEA6" w:rsidR="0055056B" w:rsidRDefault="0055056B" w:rsidP="0055056B">
      <w:pPr>
        <w:pStyle w:val="afc"/>
        <w:rPr>
          <w:lang w:val="en-US"/>
        </w:rPr>
      </w:pPr>
      <w:r w:rsidRPr="0055056B">
        <w:t xml:space="preserve">Рисунок </w:t>
      </w:r>
      <w:fldSimple w:instr=" SEQ Рисунок \* ARABIC ">
        <w:r w:rsidRPr="0055056B">
          <w:rPr>
            <w:noProof/>
          </w:rPr>
          <w:t>4</w:t>
        </w:r>
      </w:fldSimple>
      <w:r w:rsidRPr="0055056B">
        <w:t xml:space="preserve"> – Измененный репозиторий в </w:t>
      </w:r>
      <w:r w:rsidRPr="0055056B">
        <w:rPr>
          <w:lang w:val="en-US"/>
        </w:rPr>
        <w:t>GitHub</w:t>
      </w:r>
    </w:p>
    <w:p w14:paraId="14E4E626" w14:textId="77777777" w:rsidR="0055056B" w:rsidRPr="0055056B" w:rsidRDefault="0055056B" w:rsidP="0055056B">
      <w:pPr>
        <w:pStyle w:val="afc"/>
      </w:pPr>
    </w:p>
    <w:p w14:paraId="3B997244" w14:textId="05133BA6" w:rsidR="00254358" w:rsidRDefault="00C00645" w:rsidP="0037295E">
      <w:pPr>
        <w:pStyle w:val="af4"/>
        <w:rPr>
          <w:b/>
          <w:bCs/>
        </w:rPr>
      </w:pPr>
      <w:bookmarkStart w:id="3" w:name="_Toc148689615"/>
      <w:bookmarkEnd w:id="0"/>
      <w:r w:rsidRPr="0037295E">
        <w:rPr>
          <w:b/>
          <w:bCs/>
        </w:rPr>
        <w:t>Исходный текст программы</w:t>
      </w:r>
      <w:bookmarkEnd w:id="3"/>
    </w:p>
    <w:p w14:paraId="2284C939" w14:textId="77777777" w:rsidR="00F93A44" w:rsidRPr="0055056B" w:rsidRDefault="00F93A44" w:rsidP="00F93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 w:rsidRPr="00F93A44">
        <w:rPr>
          <w:rFonts w:ascii="Lucida Console" w:hAnsi="Lucida Console" w:cs="Lucida Console"/>
          <w:color w:val="1CA800"/>
          <w:sz w:val="18"/>
          <w:szCs w:val="18"/>
          <w:lang w:val="en-US"/>
        </w:rPr>
        <w:t>kaifo</w:t>
      </w:r>
      <w:proofErr w:type="spellEnd"/>
      <w:r w:rsidRPr="0055056B">
        <w:rPr>
          <w:rFonts w:ascii="Lucida Console" w:hAnsi="Lucida Console" w:cs="Lucida Console"/>
          <w:color w:val="1CA800"/>
          <w:sz w:val="18"/>
          <w:szCs w:val="18"/>
        </w:rPr>
        <w:t>@</w:t>
      </w:r>
      <w:r w:rsidRPr="00F93A44">
        <w:rPr>
          <w:rFonts w:ascii="Lucida Console" w:hAnsi="Lucida Console" w:cs="Lucida Console"/>
          <w:color w:val="1CA800"/>
          <w:sz w:val="18"/>
          <w:szCs w:val="18"/>
          <w:lang w:val="en-US"/>
        </w:rPr>
        <w:t>LAPTOP</w:t>
      </w:r>
      <w:r w:rsidRPr="0055056B">
        <w:rPr>
          <w:rFonts w:ascii="Lucida Console" w:hAnsi="Lucida Console" w:cs="Lucida Console"/>
          <w:color w:val="1CA800"/>
          <w:sz w:val="18"/>
          <w:szCs w:val="18"/>
        </w:rPr>
        <w:t>-</w:t>
      </w:r>
      <w:r w:rsidRPr="00F93A44">
        <w:rPr>
          <w:rFonts w:ascii="Lucida Console" w:hAnsi="Lucida Console" w:cs="Lucida Console"/>
          <w:color w:val="1CA800"/>
          <w:sz w:val="18"/>
          <w:szCs w:val="18"/>
          <w:lang w:val="en-US"/>
        </w:rPr>
        <w:t>I</w:t>
      </w:r>
      <w:r w:rsidRPr="0055056B">
        <w:rPr>
          <w:rFonts w:ascii="Lucida Console" w:hAnsi="Lucida Console" w:cs="Lucida Console"/>
          <w:color w:val="1CA800"/>
          <w:sz w:val="18"/>
          <w:szCs w:val="18"/>
        </w:rPr>
        <w:t>6</w:t>
      </w:r>
      <w:r w:rsidRPr="00F93A44">
        <w:rPr>
          <w:rFonts w:ascii="Lucida Console" w:hAnsi="Lucida Console" w:cs="Lucida Console"/>
          <w:color w:val="1CA800"/>
          <w:sz w:val="18"/>
          <w:szCs w:val="18"/>
          <w:lang w:val="en-US"/>
        </w:rPr>
        <w:t>KBIUR</w:t>
      </w:r>
      <w:r w:rsidRPr="0055056B">
        <w:rPr>
          <w:rFonts w:ascii="Lucida Console" w:hAnsi="Lucida Console" w:cs="Lucida Console"/>
          <w:color w:val="1CA800"/>
          <w:sz w:val="18"/>
          <w:szCs w:val="18"/>
        </w:rPr>
        <w:t xml:space="preserve">5 </w:t>
      </w:r>
      <w:r w:rsidRPr="00F93A44">
        <w:rPr>
          <w:rFonts w:ascii="Lucida Console" w:hAnsi="Lucida Console" w:cs="Lucida Console"/>
          <w:color w:val="B148C6"/>
          <w:sz w:val="18"/>
          <w:szCs w:val="18"/>
          <w:lang w:val="en-US"/>
        </w:rPr>
        <w:t>MINGW</w:t>
      </w:r>
      <w:r w:rsidRPr="0055056B">
        <w:rPr>
          <w:rFonts w:ascii="Lucida Console" w:hAnsi="Lucida Console" w:cs="Lucida Console"/>
          <w:color w:val="B148C6"/>
          <w:sz w:val="18"/>
          <w:szCs w:val="18"/>
        </w:rPr>
        <w:t xml:space="preserve">64 </w:t>
      </w:r>
      <w:r w:rsidRPr="0055056B">
        <w:rPr>
          <w:rFonts w:ascii="Lucida Console" w:hAnsi="Lucida Console" w:cs="Lucida Console"/>
          <w:color w:val="C0A000"/>
          <w:sz w:val="18"/>
          <w:szCs w:val="18"/>
        </w:rPr>
        <w:t>~/</w:t>
      </w:r>
      <w:r w:rsidRPr="00F93A44">
        <w:rPr>
          <w:rFonts w:ascii="Lucida Console" w:hAnsi="Lucida Console" w:cs="Lucida Console"/>
          <w:color w:val="C0A000"/>
          <w:sz w:val="18"/>
          <w:szCs w:val="18"/>
          <w:lang w:val="en-US"/>
        </w:rPr>
        <w:t>test</w:t>
      </w:r>
      <w:r w:rsidRPr="0055056B">
        <w:rPr>
          <w:rFonts w:ascii="Lucida Console" w:hAnsi="Lucida Console" w:cs="Lucida Console"/>
          <w:color w:val="C0A000"/>
          <w:sz w:val="18"/>
          <w:szCs w:val="18"/>
        </w:rPr>
        <w:t>_01</w:t>
      </w:r>
    </w:p>
    <w:p w14:paraId="5B284607" w14:textId="77777777" w:rsidR="00F93A44" w:rsidRP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93A44">
        <w:rPr>
          <w:rFonts w:ascii="Lucida Console" w:hAnsi="Lucida Console" w:cs="Lucida Console"/>
          <w:sz w:val="18"/>
          <w:szCs w:val="18"/>
          <w:lang w:val="en-US"/>
        </w:rPr>
        <w:t>$ git clone https://github.com/allinois/testing.git</w:t>
      </w:r>
    </w:p>
    <w:p w14:paraId="33136ED5" w14:textId="77777777" w:rsidR="00F93A44" w:rsidRP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93A44">
        <w:rPr>
          <w:rFonts w:ascii="Lucida Console" w:hAnsi="Lucida Console" w:cs="Lucida Console"/>
          <w:sz w:val="18"/>
          <w:szCs w:val="18"/>
          <w:lang w:val="en-US"/>
        </w:rPr>
        <w:t xml:space="preserve">fatal: could not create work tree </w:t>
      </w:r>
      <w:proofErr w:type="spellStart"/>
      <w:r w:rsidRPr="00F93A44">
        <w:rPr>
          <w:rFonts w:ascii="Lucida Console" w:hAnsi="Lucida Console" w:cs="Lucida Console"/>
          <w:sz w:val="18"/>
          <w:szCs w:val="18"/>
          <w:lang w:val="en-US"/>
        </w:rPr>
        <w:t>dir</w:t>
      </w:r>
      <w:proofErr w:type="spellEnd"/>
      <w:r w:rsidRPr="00F93A44">
        <w:rPr>
          <w:rFonts w:ascii="Lucida Console" w:hAnsi="Lucida Console" w:cs="Lucida Console"/>
          <w:sz w:val="18"/>
          <w:szCs w:val="18"/>
          <w:lang w:val="en-US"/>
        </w:rPr>
        <w:t xml:space="preserve"> 'testing': No such file or directory</w:t>
      </w:r>
    </w:p>
    <w:p w14:paraId="0B8FB7A0" w14:textId="77777777" w:rsidR="00F93A44" w:rsidRP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3842B3A" w14:textId="77777777" w:rsidR="00F93A44" w:rsidRP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93A44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kaifo@LAPTOP-I6KBIUR5 </w:t>
      </w:r>
      <w:r w:rsidRPr="00F93A44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93A44">
        <w:rPr>
          <w:rFonts w:ascii="Lucida Console" w:hAnsi="Lucida Console" w:cs="Lucida Console"/>
          <w:color w:val="C0A000"/>
          <w:sz w:val="18"/>
          <w:szCs w:val="18"/>
          <w:lang w:val="en-US"/>
        </w:rPr>
        <w:t>~/test_01</w:t>
      </w:r>
    </w:p>
    <w:p w14:paraId="207B0918" w14:textId="77777777" w:rsidR="00F93A44" w:rsidRP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93A44">
        <w:rPr>
          <w:rFonts w:ascii="Lucida Console" w:hAnsi="Lucida Console" w:cs="Lucida Console"/>
          <w:sz w:val="18"/>
          <w:szCs w:val="18"/>
          <w:lang w:val="en-US"/>
        </w:rPr>
        <w:t>$ cd</w:t>
      </w:r>
      <w:proofErr w:type="gramStart"/>
      <w:r w:rsidRPr="00F93A44">
        <w:rPr>
          <w:rFonts w:ascii="Lucida Console" w:hAnsi="Lucida Console" w:cs="Lucida Console"/>
          <w:sz w:val="18"/>
          <w:szCs w:val="18"/>
          <w:lang w:val="en-US"/>
        </w:rPr>
        <w:t xml:space="preserve"> ..</w:t>
      </w:r>
      <w:proofErr w:type="gramEnd"/>
    </w:p>
    <w:p w14:paraId="2B1899F6" w14:textId="77777777" w:rsidR="00F93A44" w:rsidRP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9D74DB4" w14:textId="77777777" w:rsidR="00F93A44" w:rsidRP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93A44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kaifo@LAPTOP-I6KBIUR5 </w:t>
      </w:r>
      <w:r w:rsidRPr="00F93A44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93A44">
        <w:rPr>
          <w:rFonts w:ascii="Lucida Console" w:hAnsi="Lucida Console" w:cs="Lucida Console"/>
          <w:color w:val="C0A000"/>
          <w:sz w:val="18"/>
          <w:szCs w:val="18"/>
          <w:lang w:val="en-US"/>
        </w:rPr>
        <w:t>~</w:t>
      </w:r>
      <w:r w:rsidRPr="00F93A44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03CCDC58" w14:textId="77777777" w:rsidR="00F93A44" w:rsidRP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93A44">
        <w:rPr>
          <w:rFonts w:ascii="Lucida Console" w:hAnsi="Lucida Console" w:cs="Lucida Console"/>
          <w:sz w:val="18"/>
          <w:szCs w:val="18"/>
          <w:lang w:val="en-US"/>
        </w:rPr>
        <w:t>$ git clone https://github.com/allinois/testing.git</w:t>
      </w:r>
    </w:p>
    <w:p w14:paraId="652DC94C" w14:textId="77777777" w:rsidR="00F93A44" w:rsidRP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93A44">
        <w:rPr>
          <w:rFonts w:ascii="Lucida Console" w:hAnsi="Lucida Console" w:cs="Lucida Console"/>
          <w:sz w:val="18"/>
          <w:szCs w:val="18"/>
          <w:lang w:val="en-US"/>
        </w:rPr>
        <w:t>Cloning into 'testing'...</w:t>
      </w:r>
    </w:p>
    <w:p w14:paraId="289064B1" w14:textId="77777777" w:rsidR="00F93A44" w:rsidRP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93A44">
        <w:rPr>
          <w:rFonts w:ascii="Lucida Console" w:hAnsi="Lucida Console" w:cs="Lucida Console"/>
          <w:sz w:val="18"/>
          <w:szCs w:val="18"/>
          <w:lang w:val="en-US"/>
        </w:rPr>
        <w:t>remote: Enumerating objects: 3, done.</w:t>
      </w:r>
    </w:p>
    <w:p w14:paraId="4673AC59" w14:textId="77777777" w:rsidR="00F93A44" w:rsidRP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93A44">
        <w:rPr>
          <w:rFonts w:ascii="Lucida Console" w:hAnsi="Lucida Console" w:cs="Lucida Console"/>
          <w:sz w:val="18"/>
          <w:szCs w:val="18"/>
          <w:lang w:val="en-US"/>
        </w:rPr>
        <w:t>remote: Counting objects: 100% (3/3), done.</w:t>
      </w:r>
    </w:p>
    <w:p w14:paraId="5EA7A833" w14:textId="77777777" w:rsidR="00F93A44" w:rsidRP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93A44">
        <w:rPr>
          <w:rFonts w:ascii="Lucida Console" w:hAnsi="Lucida Console" w:cs="Lucida Console"/>
          <w:sz w:val="18"/>
          <w:szCs w:val="18"/>
          <w:lang w:val="en-US"/>
        </w:rPr>
        <w:t>remote: Total 3 (delta 0), reused 3 (delta 0), pack-reused 0</w:t>
      </w:r>
    </w:p>
    <w:p w14:paraId="60EC8C82" w14:textId="77777777" w:rsidR="00F93A44" w:rsidRP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93A44">
        <w:rPr>
          <w:rFonts w:ascii="Lucida Console" w:hAnsi="Lucida Console" w:cs="Lucida Console"/>
          <w:sz w:val="18"/>
          <w:szCs w:val="18"/>
          <w:lang w:val="en-US"/>
        </w:rPr>
        <w:t>Receiving objects: 100% (3/3), done.</w:t>
      </w:r>
    </w:p>
    <w:p w14:paraId="6DD74B37" w14:textId="77777777" w:rsidR="00F93A44" w:rsidRP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76D5DB6" w14:textId="77777777" w:rsidR="00F93A44" w:rsidRP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93A44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kaifo@LAPTOP-I6KBIUR5 </w:t>
      </w:r>
      <w:r w:rsidRPr="00F93A44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93A44">
        <w:rPr>
          <w:rFonts w:ascii="Lucida Console" w:hAnsi="Lucida Console" w:cs="Lucida Console"/>
          <w:color w:val="C0A000"/>
          <w:sz w:val="18"/>
          <w:szCs w:val="18"/>
          <w:lang w:val="en-US"/>
        </w:rPr>
        <w:t>~</w:t>
      </w:r>
      <w:r w:rsidRPr="00F93A44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39B0FC23" w14:textId="77777777" w:rsidR="00F93A44" w:rsidRP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93A44">
        <w:rPr>
          <w:rFonts w:ascii="Lucida Console" w:hAnsi="Lucida Console" w:cs="Lucida Console"/>
          <w:sz w:val="18"/>
          <w:szCs w:val="18"/>
          <w:lang w:val="en-US"/>
        </w:rPr>
        <w:t>$ cd testing</w:t>
      </w:r>
    </w:p>
    <w:p w14:paraId="55C5AFA4" w14:textId="77777777" w:rsidR="00F93A44" w:rsidRP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BF01A1F" w14:textId="77777777" w:rsidR="00F93A44" w:rsidRP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93A44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kaifo@LAPTOP-I6KBIUR5 </w:t>
      </w:r>
      <w:r w:rsidRPr="00F93A44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93A44">
        <w:rPr>
          <w:rFonts w:ascii="Lucida Console" w:hAnsi="Lucida Console" w:cs="Lucida Console"/>
          <w:color w:val="C0A000"/>
          <w:sz w:val="18"/>
          <w:szCs w:val="18"/>
          <w:lang w:val="en-US"/>
        </w:rPr>
        <w:t>~/testing</w:t>
      </w:r>
      <w:r w:rsidRPr="00F93A44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6526CE2F" w14:textId="77777777" w:rsidR="00F93A44" w:rsidRP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93A44">
        <w:rPr>
          <w:rFonts w:ascii="Lucida Console" w:hAnsi="Lucida Console" w:cs="Lucida Console"/>
          <w:sz w:val="18"/>
          <w:szCs w:val="18"/>
          <w:lang w:val="en-US"/>
        </w:rPr>
        <w:t xml:space="preserve">$ git </w:t>
      </w:r>
      <w:proofErr w:type="gramStart"/>
      <w:r w:rsidRPr="00F93A44">
        <w:rPr>
          <w:rFonts w:ascii="Lucida Console" w:hAnsi="Lucida Console" w:cs="Lucida Console"/>
          <w:sz w:val="18"/>
          <w:szCs w:val="18"/>
          <w:lang w:val="en-US"/>
        </w:rPr>
        <w:t>add .</w:t>
      </w:r>
      <w:proofErr w:type="gramEnd"/>
    </w:p>
    <w:p w14:paraId="1CC0C063" w14:textId="77777777" w:rsidR="00F93A44" w:rsidRP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9A14B3E" w14:textId="77777777" w:rsidR="00F93A44" w:rsidRP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93A44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kaifo@LAPTOP-I6KBIUR5 </w:t>
      </w:r>
      <w:r w:rsidRPr="00F93A44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93A44">
        <w:rPr>
          <w:rFonts w:ascii="Lucida Console" w:hAnsi="Lucida Console" w:cs="Lucida Console"/>
          <w:color w:val="C0A000"/>
          <w:sz w:val="18"/>
          <w:szCs w:val="18"/>
          <w:lang w:val="en-US"/>
        </w:rPr>
        <w:t>~/testing</w:t>
      </w:r>
      <w:r w:rsidRPr="00F93A44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2BD0429F" w14:textId="77777777" w:rsidR="00F93A44" w:rsidRP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93A44">
        <w:rPr>
          <w:rFonts w:ascii="Lucida Console" w:hAnsi="Lucida Console" w:cs="Lucida Console"/>
          <w:sz w:val="18"/>
          <w:szCs w:val="18"/>
          <w:lang w:val="en-US"/>
        </w:rPr>
        <w:t>$ git config --local user.name "</w:t>
      </w:r>
      <w:proofErr w:type="spellStart"/>
      <w:r w:rsidRPr="00F93A44">
        <w:rPr>
          <w:rFonts w:ascii="Lucida Console" w:hAnsi="Lucida Console" w:cs="Lucida Console"/>
          <w:sz w:val="18"/>
          <w:szCs w:val="18"/>
          <w:lang w:val="en-US"/>
        </w:rPr>
        <w:t>alina_turova</w:t>
      </w:r>
      <w:proofErr w:type="spellEnd"/>
      <w:r w:rsidRPr="00F93A44">
        <w:rPr>
          <w:rFonts w:ascii="Lucida Console" w:hAnsi="Lucida Console" w:cs="Lucida Console"/>
          <w:sz w:val="18"/>
          <w:szCs w:val="18"/>
          <w:lang w:val="en-US"/>
        </w:rPr>
        <w:t>"</w:t>
      </w:r>
    </w:p>
    <w:p w14:paraId="6F9890F8" w14:textId="77777777" w:rsidR="00F93A44" w:rsidRP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AFE77AC" w14:textId="77777777" w:rsidR="00F93A44" w:rsidRP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93A44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kaifo@LAPTOP-I6KBIUR5 </w:t>
      </w:r>
      <w:r w:rsidRPr="00F93A44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93A44">
        <w:rPr>
          <w:rFonts w:ascii="Lucida Console" w:hAnsi="Lucida Console" w:cs="Lucida Console"/>
          <w:color w:val="C0A000"/>
          <w:sz w:val="18"/>
          <w:szCs w:val="18"/>
          <w:lang w:val="en-US"/>
        </w:rPr>
        <w:t>~/testing</w:t>
      </w:r>
      <w:r w:rsidRPr="00F93A44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1F41EBCF" w14:textId="77777777" w:rsidR="00F93A44" w:rsidRP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93A44">
        <w:rPr>
          <w:rFonts w:ascii="Lucida Console" w:hAnsi="Lucida Console" w:cs="Lucida Console"/>
          <w:sz w:val="18"/>
          <w:szCs w:val="18"/>
          <w:lang w:val="en-US"/>
        </w:rPr>
        <w:t xml:space="preserve">$ git config --local </w:t>
      </w:r>
      <w:proofErr w:type="spellStart"/>
      <w:proofErr w:type="gramStart"/>
      <w:r w:rsidRPr="00F93A44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proofErr w:type="gramEnd"/>
      <w:r w:rsidRPr="00F93A44">
        <w:rPr>
          <w:rFonts w:ascii="Lucida Console" w:hAnsi="Lucida Console" w:cs="Lucida Console"/>
          <w:sz w:val="18"/>
          <w:szCs w:val="18"/>
          <w:lang w:val="en-US"/>
        </w:rPr>
        <w:t xml:space="preserve"> "kaifovayapochta@gmail.com"</w:t>
      </w:r>
    </w:p>
    <w:p w14:paraId="3F00345F" w14:textId="77777777" w:rsidR="00F93A44" w:rsidRP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5E607FE" w14:textId="77777777" w:rsidR="00F93A44" w:rsidRP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93A44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kaifo@LAPTOP-I6KBIUR5 </w:t>
      </w:r>
      <w:r w:rsidRPr="00F93A44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93A44">
        <w:rPr>
          <w:rFonts w:ascii="Lucida Console" w:hAnsi="Lucida Console" w:cs="Lucida Console"/>
          <w:color w:val="C0A000"/>
          <w:sz w:val="18"/>
          <w:szCs w:val="18"/>
          <w:lang w:val="en-US"/>
        </w:rPr>
        <w:t>~/testing</w:t>
      </w:r>
      <w:r w:rsidRPr="00F93A44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64CD48D4" w14:textId="77777777" w:rsidR="00F93A44" w:rsidRP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93A44">
        <w:rPr>
          <w:rFonts w:ascii="Lucida Console" w:hAnsi="Lucida Console" w:cs="Lucida Console"/>
          <w:sz w:val="18"/>
          <w:szCs w:val="18"/>
          <w:lang w:val="en-US"/>
        </w:rPr>
        <w:t xml:space="preserve">$ git commit -a -m "added </w:t>
      </w:r>
      <w:proofErr w:type="spellStart"/>
      <w:r w:rsidRPr="00F93A44">
        <w:rPr>
          <w:rFonts w:ascii="Lucida Console" w:hAnsi="Lucida Console" w:cs="Lucida Console"/>
          <w:sz w:val="18"/>
          <w:szCs w:val="18"/>
          <w:lang w:val="en-US"/>
        </w:rPr>
        <w:t>test.lua</w:t>
      </w:r>
      <w:proofErr w:type="spellEnd"/>
      <w:r w:rsidRPr="00F93A44">
        <w:rPr>
          <w:rFonts w:ascii="Lucida Console" w:hAnsi="Lucida Console" w:cs="Lucida Console"/>
          <w:sz w:val="18"/>
          <w:szCs w:val="18"/>
          <w:lang w:val="en-US"/>
        </w:rPr>
        <w:t>"</w:t>
      </w:r>
    </w:p>
    <w:p w14:paraId="326FD7A4" w14:textId="77777777" w:rsidR="00F93A44" w:rsidRP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93A44">
        <w:rPr>
          <w:rFonts w:ascii="Lucida Console" w:hAnsi="Lucida Console" w:cs="Lucida Console"/>
          <w:sz w:val="18"/>
          <w:szCs w:val="18"/>
          <w:lang w:val="en-US"/>
        </w:rPr>
        <w:t xml:space="preserve">[master e9d2ce7] added </w:t>
      </w:r>
      <w:proofErr w:type="spellStart"/>
      <w:r w:rsidRPr="00F93A44">
        <w:rPr>
          <w:rFonts w:ascii="Lucida Console" w:hAnsi="Lucida Console" w:cs="Lucida Console"/>
          <w:sz w:val="18"/>
          <w:szCs w:val="18"/>
          <w:lang w:val="en-US"/>
        </w:rPr>
        <w:t>test.lua</w:t>
      </w:r>
      <w:proofErr w:type="spellEnd"/>
    </w:p>
    <w:p w14:paraId="07B07444" w14:textId="77777777" w:rsidR="00F93A44" w:rsidRP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93A44">
        <w:rPr>
          <w:rFonts w:ascii="Lucida Console" w:hAnsi="Lucida Console" w:cs="Lucida Console"/>
          <w:sz w:val="18"/>
          <w:szCs w:val="18"/>
          <w:lang w:val="en-US"/>
        </w:rPr>
        <w:t xml:space="preserve"> 1 file changed, 2 </w:t>
      </w:r>
      <w:proofErr w:type="gramStart"/>
      <w:r w:rsidRPr="00F93A44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F93A44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14:paraId="17690556" w14:textId="77777777" w:rsidR="00F93A44" w:rsidRP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93A44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F93A44">
        <w:rPr>
          <w:rFonts w:ascii="Lucida Console" w:hAnsi="Lucida Console" w:cs="Lucida Console"/>
          <w:sz w:val="18"/>
          <w:szCs w:val="18"/>
          <w:lang w:val="en-US"/>
        </w:rPr>
        <w:t>test.lua</w:t>
      </w:r>
      <w:proofErr w:type="spellEnd"/>
    </w:p>
    <w:p w14:paraId="32FE634C" w14:textId="77777777" w:rsidR="00F93A44" w:rsidRP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4343725" w14:textId="77777777" w:rsidR="00F93A44" w:rsidRP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93A44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kaifo@LAPTOP-I6KBIUR5 </w:t>
      </w:r>
      <w:r w:rsidRPr="00F93A44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93A44">
        <w:rPr>
          <w:rFonts w:ascii="Lucida Console" w:hAnsi="Lucida Console" w:cs="Lucida Console"/>
          <w:color w:val="C0A000"/>
          <w:sz w:val="18"/>
          <w:szCs w:val="18"/>
          <w:lang w:val="en-US"/>
        </w:rPr>
        <w:t>~/testing</w:t>
      </w:r>
      <w:r w:rsidRPr="00F93A44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42346CCB" w14:textId="77777777" w:rsidR="00F93A44" w:rsidRP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93A44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14:paraId="703E863A" w14:textId="77777777" w:rsidR="00F93A44" w:rsidRP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93A44">
        <w:rPr>
          <w:rFonts w:ascii="Lucida Console" w:hAnsi="Lucida Console" w:cs="Lucida Console"/>
          <w:sz w:val="18"/>
          <w:szCs w:val="18"/>
          <w:lang w:val="en-US"/>
        </w:rPr>
        <w:t>Enumerating objects: 3, done.</w:t>
      </w:r>
    </w:p>
    <w:p w14:paraId="29B06126" w14:textId="77777777" w:rsidR="00F93A44" w:rsidRP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93A44">
        <w:rPr>
          <w:rFonts w:ascii="Lucida Console" w:hAnsi="Lucida Console" w:cs="Lucida Console"/>
          <w:sz w:val="18"/>
          <w:szCs w:val="18"/>
          <w:lang w:val="en-US"/>
        </w:rPr>
        <w:t>Counting objects: 100% (3/3), done.</w:t>
      </w:r>
    </w:p>
    <w:p w14:paraId="6E8BAEDE" w14:textId="77777777" w:rsidR="00F93A44" w:rsidRP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93A44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14:paraId="7FC06019" w14:textId="77777777" w:rsidR="00F93A44" w:rsidRP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93A44">
        <w:rPr>
          <w:rFonts w:ascii="Lucida Console" w:hAnsi="Lucida Console" w:cs="Lucida Console"/>
          <w:sz w:val="18"/>
          <w:szCs w:val="18"/>
          <w:lang w:val="en-US"/>
        </w:rPr>
        <w:t>Compressing objects: 100% (2/2), done.</w:t>
      </w:r>
    </w:p>
    <w:p w14:paraId="12339D31" w14:textId="77777777" w:rsidR="00F93A44" w:rsidRP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93A44">
        <w:rPr>
          <w:rFonts w:ascii="Lucida Console" w:hAnsi="Lucida Console" w:cs="Lucida Console"/>
          <w:sz w:val="18"/>
          <w:szCs w:val="18"/>
          <w:lang w:val="en-US"/>
        </w:rPr>
        <w:t>Writing objects: 100% (2/2), 251 bytes | 251.00 KiB/s, done.</w:t>
      </w:r>
    </w:p>
    <w:p w14:paraId="612208E3" w14:textId="77777777" w:rsidR="00F93A44" w:rsidRP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93A44">
        <w:rPr>
          <w:rFonts w:ascii="Lucida Console" w:hAnsi="Lucida Console" w:cs="Lucida Console"/>
          <w:sz w:val="18"/>
          <w:szCs w:val="18"/>
          <w:lang w:val="en-US"/>
        </w:rPr>
        <w:t>Total 2 (delta 0), reused 0 (delta 0), pack-reused 0</w:t>
      </w:r>
    </w:p>
    <w:p w14:paraId="71BBCD1F" w14:textId="77777777" w:rsidR="00F93A44" w:rsidRP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93A44">
        <w:rPr>
          <w:rFonts w:ascii="Lucida Console" w:hAnsi="Lucida Console" w:cs="Lucida Console"/>
          <w:sz w:val="18"/>
          <w:szCs w:val="18"/>
          <w:lang w:val="en-US"/>
        </w:rPr>
        <w:t>To https://github.com/allinois/testing.git</w:t>
      </w:r>
    </w:p>
    <w:p w14:paraId="4CB9043D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93A44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>ee22e</w:t>
      </w:r>
      <w:proofErr w:type="gramStart"/>
      <w:r>
        <w:rPr>
          <w:rFonts w:ascii="Lucida Console" w:hAnsi="Lucida Console" w:cs="Lucida Console"/>
          <w:sz w:val="18"/>
          <w:szCs w:val="18"/>
        </w:rPr>
        <w:t>21..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e9d2ce7 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14:paraId="4DE40F4B" w14:textId="77777777" w:rsidR="00F93A44" w:rsidRPr="0037295E" w:rsidRDefault="00F93A44" w:rsidP="00F93A44">
      <w:pPr>
        <w:pStyle w:val="a6"/>
      </w:pPr>
    </w:p>
    <w:sectPr w:rsidR="00F93A44" w:rsidRPr="0037295E" w:rsidSect="0037295E">
      <w:footerReference w:type="default" r:id="rId12"/>
      <w:pgSz w:w="11906" w:h="16838"/>
      <w:pgMar w:top="1134" w:right="567" w:bottom="1134" w:left="1134" w:header="709" w:footer="709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26793" w14:textId="77777777" w:rsidR="00891C0A" w:rsidRDefault="00891C0A" w:rsidP="008F40DD">
      <w:pPr>
        <w:spacing w:after="0" w:line="240" w:lineRule="auto"/>
      </w:pPr>
      <w:r>
        <w:separator/>
      </w:r>
    </w:p>
  </w:endnote>
  <w:endnote w:type="continuationSeparator" w:id="0">
    <w:p w14:paraId="4CD8DE88" w14:textId="77777777" w:rsidR="00891C0A" w:rsidRDefault="00891C0A" w:rsidP="008F4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95873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1882F1B6" w14:textId="77777777" w:rsidR="00170CCA" w:rsidRDefault="00243E6E">
        <w:pPr>
          <w:pStyle w:val="ac"/>
          <w:jc w:val="right"/>
        </w:pPr>
        <w:r>
          <w:fldChar w:fldCharType="begin"/>
        </w:r>
        <w:r w:rsidR="00170CCA">
          <w:instrText>PAGE   \* MERGEFORMAT</w:instrText>
        </w:r>
        <w:r>
          <w:fldChar w:fldCharType="separate"/>
        </w:r>
        <w:r w:rsidR="003C56DA">
          <w:rPr>
            <w:noProof/>
          </w:rPr>
          <w:t>4</w:t>
        </w:r>
        <w:r>
          <w:fldChar w:fldCharType="end"/>
        </w:r>
      </w:p>
    </w:sdtContent>
  </w:sdt>
  <w:p w14:paraId="727F93C7" w14:textId="77777777" w:rsidR="000D2019" w:rsidRDefault="000D201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0F43A" w14:textId="77777777" w:rsidR="00891C0A" w:rsidRDefault="00891C0A" w:rsidP="008F40DD">
      <w:pPr>
        <w:spacing w:after="0" w:line="240" w:lineRule="auto"/>
      </w:pPr>
      <w:r>
        <w:separator/>
      </w:r>
    </w:p>
  </w:footnote>
  <w:footnote w:type="continuationSeparator" w:id="0">
    <w:p w14:paraId="6DD604A0" w14:textId="77777777" w:rsidR="00891C0A" w:rsidRDefault="00891C0A" w:rsidP="008F4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74324"/>
    <w:multiLevelType w:val="hybridMultilevel"/>
    <w:tmpl w:val="F1726CB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BDE02C3"/>
    <w:multiLevelType w:val="hybridMultilevel"/>
    <w:tmpl w:val="3294E1AA"/>
    <w:lvl w:ilvl="0" w:tplc="641A950A">
      <w:start w:val="1"/>
      <w:numFmt w:val="bullet"/>
      <w:lvlText w:val=""/>
      <w:lvlJc w:val="left"/>
      <w:pPr>
        <w:tabs>
          <w:tab w:val="num" w:pos="0"/>
        </w:tabs>
      </w:pPr>
      <w:rPr>
        <w:rFonts w:ascii="Symbol" w:hAnsi="Symbol" w:hint="default"/>
        <w:color w:val="auto"/>
      </w:rPr>
    </w:lvl>
    <w:lvl w:ilvl="1" w:tplc="6BFC3FBC">
      <w:start w:val="1"/>
      <w:numFmt w:val="bullet"/>
      <w:lvlText w:val=""/>
      <w:lvlJc w:val="left"/>
      <w:pPr>
        <w:tabs>
          <w:tab w:val="num" w:pos="1443"/>
        </w:tabs>
        <w:ind w:left="1443" w:hanging="363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50D7A"/>
    <w:multiLevelType w:val="hybridMultilevel"/>
    <w:tmpl w:val="7B6A1BFC"/>
    <w:lvl w:ilvl="0" w:tplc="7C74E6B8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195409"/>
    <w:multiLevelType w:val="hybridMultilevel"/>
    <w:tmpl w:val="5C0A80B6"/>
    <w:lvl w:ilvl="0" w:tplc="7C74E6B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31A2431"/>
    <w:multiLevelType w:val="hybridMultilevel"/>
    <w:tmpl w:val="45DA2716"/>
    <w:lvl w:ilvl="0" w:tplc="6BC4AC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6DF441F"/>
    <w:multiLevelType w:val="hybridMultilevel"/>
    <w:tmpl w:val="3FB21ECC"/>
    <w:lvl w:ilvl="0" w:tplc="6BC4AC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76BA1"/>
    <w:multiLevelType w:val="hybridMultilevel"/>
    <w:tmpl w:val="94A0587A"/>
    <w:lvl w:ilvl="0" w:tplc="6BC4AC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AA2F69"/>
    <w:multiLevelType w:val="hybridMultilevel"/>
    <w:tmpl w:val="FB50BC7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BDA4D3D"/>
    <w:multiLevelType w:val="hybridMultilevel"/>
    <w:tmpl w:val="A9EEB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201927"/>
    <w:multiLevelType w:val="hybridMultilevel"/>
    <w:tmpl w:val="432EB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8E7977"/>
    <w:multiLevelType w:val="hybridMultilevel"/>
    <w:tmpl w:val="9314F3A0"/>
    <w:lvl w:ilvl="0" w:tplc="236E771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82023C"/>
    <w:multiLevelType w:val="hybridMultilevel"/>
    <w:tmpl w:val="CB68E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000CA2"/>
    <w:multiLevelType w:val="hybridMultilevel"/>
    <w:tmpl w:val="ADFC4BB8"/>
    <w:lvl w:ilvl="0" w:tplc="7C74E6B8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E9453AD"/>
    <w:multiLevelType w:val="hybridMultilevel"/>
    <w:tmpl w:val="6B82D7F4"/>
    <w:lvl w:ilvl="0" w:tplc="15F261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8F9194F"/>
    <w:multiLevelType w:val="hybridMultilevel"/>
    <w:tmpl w:val="39F600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1C378A"/>
    <w:multiLevelType w:val="hybridMultilevel"/>
    <w:tmpl w:val="E4B217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A6524B"/>
    <w:multiLevelType w:val="hybridMultilevel"/>
    <w:tmpl w:val="44A4DB1E"/>
    <w:lvl w:ilvl="0" w:tplc="6E08A45E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6"/>
  </w:num>
  <w:num w:numId="5">
    <w:abstractNumId w:val="2"/>
  </w:num>
  <w:num w:numId="6">
    <w:abstractNumId w:val="12"/>
  </w:num>
  <w:num w:numId="7">
    <w:abstractNumId w:val="7"/>
  </w:num>
  <w:num w:numId="8">
    <w:abstractNumId w:val="15"/>
  </w:num>
  <w:num w:numId="9">
    <w:abstractNumId w:val="14"/>
  </w:num>
  <w:num w:numId="10">
    <w:abstractNumId w:val="1"/>
  </w:num>
  <w:num w:numId="11">
    <w:abstractNumId w:val="6"/>
  </w:num>
  <w:num w:numId="12">
    <w:abstractNumId w:val="11"/>
  </w:num>
  <w:num w:numId="13">
    <w:abstractNumId w:val="8"/>
  </w:num>
  <w:num w:numId="14">
    <w:abstractNumId w:val="4"/>
  </w:num>
  <w:num w:numId="15">
    <w:abstractNumId w:val="0"/>
  </w:num>
  <w:num w:numId="16">
    <w:abstractNumId w:val="9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95E"/>
    <w:rsid w:val="00004FDB"/>
    <w:rsid w:val="00006DFF"/>
    <w:rsid w:val="0001504B"/>
    <w:rsid w:val="000160B9"/>
    <w:rsid w:val="0005623A"/>
    <w:rsid w:val="000B03C9"/>
    <w:rsid w:val="000D2019"/>
    <w:rsid w:val="000D3C51"/>
    <w:rsid w:val="000E0917"/>
    <w:rsid w:val="000E577F"/>
    <w:rsid w:val="001100F6"/>
    <w:rsid w:val="00117ADF"/>
    <w:rsid w:val="00120FF7"/>
    <w:rsid w:val="00135F13"/>
    <w:rsid w:val="00170CCA"/>
    <w:rsid w:val="001C2CF5"/>
    <w:rsid w:val="00203308"/>
    <w:rsid w:val="002434CC"/>
    <w:rsid w:val="002438FD"/>
    <w:rsid w:val="00243E6E"/>
    <w:rsid w:val="00253138"/>
    <w:rsid w:val="00254358"/>
    <w:rsid w:val="00262F38"/>
    <w:rsid w:val="00263B6F"/>
    <w:rsid w:val="002677BE"/>
    <w:rsid w:val="00287834"/>
    <w:rsid w:val="002C6A6A"/>
    <w:rsid w:val="002D12AC"/>
    <w:rsid w:val="002D1614"/>
    <w:rsid w:val="002E52DA"/>
    <w:rsid w:val="0036514F"/>
    <w:rsid w:val="00372175"/>
    <w:rsid w:val="0037295E"/>
    <w:rsid w:val="00376D96"/>
    <w:rsid w:val="00381521"/>
    <w:rsid w:val="00394AB1"/>
    <w:rsid w:val="00396007"/>
    <w:rsid w:val="003B56A2"/>
    <w:rsid w:val="003C4283"/>
    <w:rsid w:val="003C56DA"/>
    <w:rsid w:val="00415289"/>
    <w:rsid w:val="00420D39"/>
    <w:rsid w:val="004501F8"/>
    <w:rsid w:val="0046648F"/>
    <w:rsid w:val="00494B6B"/>
    <w:rsid w:val="004F6B67"/>
    <w:rsid w:val="00507873"/>
    <w:rsid w:val="005249C5"/>
    <w:rsid w:val="0055056B"/>
    <w:rsid w:val="0055134B"/>
    <w:rsid w:val="00553633"/>
    <w:rsid w:val="00557496"/>
    <w:rsid w:val="00581B31"/>
    <w:rsid w:val="00586942"/>
    <w:rsid w:val="005A30FD"/>
    <w:rsid w:val="005D7DDB"/>
    <w:rsid w:val="005E61E4"/>
    <w:rsid w:val="006303FD"/>
    <w:rsid w:val="00643D23"/>
    <w:rsid w:val="00693A2F"/>
    <w:rsid w:val="006A1019"/>
    <w:rsid w:val="006A5D7A"/>
    <w:rsid w:val="006C1583"/>
    <w:rsid w:val="006E4F2F"/>
    <w:rsid w:val="006F5C95"/>
    <w:rsid w:val="007313E2"/>
    <w:rsid w:val="007446C6"/>
    <w:rsid w:val="00791660"/>
    <w:rsid w:val="007B7252"/>
    <w:rsid w:val="007C41A4"/>
    <w:rsid w:val="007F028D"/>
    <w:rsid w:val="00805CDF"/>
    <w:rsid w:val="00806811"/>
    <w:rsid w:val="00821B1A"/>
    <w:rsid w:val="00824B90"/>
    <w:rsid w:val="00834DD8"/>
    <w:rsid w:val="0083726E"/>
    <w:rsid w:val="00847371"/>
    <w:rsid w:val="008562B8"/>
    <w:rsid w:val="00872845"/>
    <w:rsid w:val="00876251"/>
    <w:rsid w:val="008849FE"/>
    <w:rsid w:val="00891C0A"/>
    <w:rsid w:val="0089733C"/>
    <w:rsid w:val="008A7EEF"/>
    <w:rsid w:val="008B7DB6"/>
    <w:rsid w:val="008D259A"/>
    <w:rsid w:val="008E4007"/>
    <w:rsid w:val="008F27D2"/>
    <w:rsid w:val="008F40DD"/>
    <w:rsid w:val="008F4C00"/>
    <w:rsid w:val="00906B49"/>
    <w:rsid w:val="00911AC6"/>
    <w:rsid w:val="00912A35"/>
    <w:rsid w:val="00916991"/>
    <w:rsid w:val="00950DE5"/>
    <w:rsid w:val="00964085"/>
    <w:rsid w:val="009719B8"/>
    <w:rsid w:val="009D520F"/>
    <w:rsid w:val="009E5B97"/>
    <w:rsid w:val="009F1BC5"/>
    <w:rsid w:val="00A11D53"/>
    <w:rsid w:val="00A22F5D"/>
    <w:rsid w:val="00A519E0"/>
    <w:rsid w:val="00A636B0"/>
    <w:rsid w:val="00A70470"/>
    <w:rsid w:val="00A97E97"/>
    <w:rsid w:val="00AA2058"/>
    <w:rsid w:val="00AC62C8"/>
    <w:rsid w:val="00AF6F7F"/>
    <w:rsid w:val="00B109BC"/>
    <w:rsid w:val="00B17C22"/>
    <w:rsid w:val="00B270F3"/>
    <w:rsid w:val="00B64205"/>
    <w:rsid w:val="00BB1C3E"/>
    <w:rsid w:val="00BF3F2B"/>
    <w:rsid w:val="00C00645"/>
    <w:rsid w:val="00C13C70"/>
    <w:rsid w:val="00C24D43"/>
    <w:rsid w:val="00C33BB3"/>
    <w:rsid w:val="00C67B6E"/>
    <w:rsid w:val="00C82CDE"/>
    <w:rsid w:val="00C9604F"/>
    <w:rsid w:val="00CC44EB"/>
    <w:rsid w:val="00CD2639"/>
    <w:rsid w:val="00CD35AD"/>
    <w:rsid w:val="00CF1757"/>
    <w:rsid w:val="00D203DE"/>
    <w:rsid w:val="00D31B09"/>
    <w:rsid w:val="00D946F0"/>
    <w:rsid w:val="00E02BAF"/>
    <w:rsid w:val="00E13B4D"/>
    <w:rsid w:val="00E21524"/>
    <w:rsid w:val="00E71D4C"/>
    <w:rsid w:val="00EC5F47"/>
    <w:rsid w:val="00EF3AE7"/>
    <w:rsid w:val="00F42269"/>
    <w:rsid w:val="00F63236"/>
    <w:rsid w:val="00F93A44"/>
    <w:rsid w:val="00FD4059"/>
    <w:rsid w:val="00FE5546"/>
    <w:rsid w:val="00FF5B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93D84"/>
  <w15:docId w15:val="{DCFB2F04-1B4B-48E8-8CDE-4449C964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3E6E"/>
  </w:style>
  <w:style w:type="paragraph" w:styleId="1">
    <w:name w:val="heading 1"/>
    <w:basedOn w:val="a"/>
    <w:next w:val="a"/>
    <w:link w:val="10"/>
    <w:uiPriority w:val="9"/>
    <w:qFormat/>
    <w:rsid w:val="00A22F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21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06DF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33C"/>
    <w:rPr>
      <w:rFonts w:ascii="Tahoma" w:hAnsi="Tahoma" w:cs="Tahoma"/>
      <w:sz w:val="16"/>
      <w:szCs w:val="16"/>
    </w:rPr>
  </w:style>
  <w:style w:type="paragraph" w:customStyle="1" w:styleId="a6">
    <w:name w:val="Колледж_текст"/>
    <w:basedOn w:val="a"/>
    <w:link w:val="a7"/>
    <w:qFormat/>
    <w:rsid w:val="00F93A44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A22F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7">
    <w:name w:val="Колледж_текст Знак"/>
    <w:basedOn w:val="a0"/>
    <w:link w:val="a6"/>
    <w:rsid w:val="00F93A44"/>
    <w:rPr>
      <w:rFonts w:ascii="Times New Roman" w:hAnsi="Times New Roman" w:cs="Times New Roman"/>
      <w:sz w:val="28"/>
    </w:rPr>
  </w:style>
  <w:style w:type="paragraph" w:styleId="a8">
    <w:name w:val="TOC Heading"/>
    <w:basedOn w:val="1"/>
    <w:next w:val="a"/>
    <w:uiPriority w:val="39"/>
    <w:unhideWhenUsed/>
    <w:qFormat/>
    <w:rsid w:val="00A22F5D"/>
    <w:pPr>
      <w:outlineLvl w:val="9"/>
    </w:pPr>
    <w:rPr>
      <w:lang w:eastAsia="ru-RU"/>
    </w:rPr>
  </w:style>
  <w:style w:type="paragraph" w:styleId="11">
    <w:name w:val="toc 1"/>
    <w:basedOn w:val="a"/>
    <w:next w:val="a"/>
    <w:link w:val="12"/>
    <w:autoRedefine/>
    <w:uiPriority w:val="39"/>
    <w:unhideWhenUsed/>
    <w:rsid w:val="00A22F5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22F5D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A22F5D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004FDB"/>
    <w:pPr>
      <w:spacing w:after="100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04FDB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04FDB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04FDB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04FDB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04FDB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04FDB"/>
    <w:pPr>
      <w:spacing w:after="100"/>
      <w:ind w:left="1760"/>
    </w:pPr>
    <w:rPr>
      <w:rFonts w:eastAsiaTheme="minorEastAsia"/>
      <w:lang w:eastAsia="ru-RU"/>
    </w:rPr>
  </w:style>
  <w:style w:type="paragraph" w:styleId="aa">
    <w:name w:val="header"/>
    <w:basedOn w:val="a"/>
    <w:link w:val="ab"/>
    <w:uiPriority w:val="99"/>
    <w:unhideWhenUsed/>
    <w:rsid w:val="008F4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F40DD"/>
  </w:style>
  <w:style w:type="paragraph" w:styleId="ac">
    <w:name w:val="footer"/>
    <w:basedOn w:val="a"/>
    <w:link w:val="ad"/>
    <w:uiPriority w:val="99"/>
    <w:unhideWhenUsed/>
    <w:rsid w:val="008F4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F40DD"/>
  </w:style>
  <w:style w:type="paragraph" w:customStyle="1" w:styleId="ae">
    <w:name w:val="обычное"/>
    <w:basedOn w:val="a"/>
    <w:qFormat/>
    <w:rsid w:val="008D259A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bCs/>
      <w:color w:val="000000"/>
      <w:kern w:val="36"/>
      <w:sz w:val="28"/>
      <w:szCs w:val="24"/>
      <w:lang w:eastAsia="ru-RU"/>
    </w:rPr>
  </w:style>
  <w:style w:type="character" w:styleId="af">
    <w:name w:val="FollowedHyperlink"/>
    <w:basedOn w:val="a0"/>
    <w:uiPriority w:val="99"/>
    <w:semiHidden/>
    <w:unhideWhenUsed/>
    <w:rsid w:val="005E61E4"/>
    <w:rPr>
      <w:color w:val="800080" w:themeColor="followedHyperlink"/>
      <w:u w:val="single"/>
    </w:rPr>
  </w:style>
  <w:style w:type="paragraph" w:styleId="af0">
    <w:name w:val="Normal (Web)"/>
    <w:aliases w:val="Обычный (Web),Обычный (веб)1"/>
    <w:basedOn w:val="a"/>
    <w:uiPriority w:val="99"/>
    <w:unhideWhenUsed/>
    <w:qFormat/>
    <w:rsid w:val="00AA2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721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old">
    <w:name w:val="bold"/>
    <w:basedOn w:val="a0"/>
    <w:rsid w:val="00372175"/>
  </w:style>
  <w:style w:type="paragraph" w:styleId="af1">
    <w:name w:val="No Spacing"/>
    <w:link w:val="af2"/>
    <w:uiPriority w:val="1"/>
    <w:qFormat/>
    <w:rsid w:val="009F1BC5"/>
    <w:pPr>
      <w:spacing w:after="0" w:line="240" w:lineRule="auto"/>
    </w:pPr>
    <w:rPr>
      <w:rFonts w:ascii="Times New Roman" w:eastAsiaTheme="minorEastAsia" w:hAnsi="Times New Roman" w:cs="Times New Roman"/>
      <w:color w:val="000000"/>
      <w:sz w:val="20"/>
      <w:szCs w:val="20"/>
      <w:lang w:eastAsia="ru-RU"/>
    </w:rPr>
  </w:style>
  <w:style w:type="character" w:customStyle="1" w:styleId="af2">
    <w:name w:val="Без интервала Знак"/>
    <w:basedOn w:val="a0"/>
    <w:link w:val="af1"/>
    <w:uiPriority w:val="1"/>
    <w:locked/>
    <w:rsid w:val="009F1BC5"/>
    <w:rPr>
      <w:rFonts w:ascii="Times New Roman" w:eastAsiaTheme="minorEastAsia" w:hAnsi="Times New Roman" w:cs="Times New Roman"/>
      <w:color w:val="000000"/>
      <w:sz w:val="20"/>
      <w:szCs w:val="20"/>
      <w:lang w:eastAsia="ru-RU"/>
    </w:rPr>
  </w:style>
  <w:style w:type="paragraph" w:styleId="af3">
    <w:name w:val="caption"/>
    <w:basedOn w:val="a"/>
    <w:next w:val="a"/>
    <w:uiPriority w:val="35"/>
    <w:unhideWhenUsed/>
    <w:qFormat/>
    <w:rsid w:val="005249C5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font-weight-bold">
    <w:name w:val="font-weight-bold"/>
    <w:basedOn w:val="a0"/>
    <w:rsid w:val="00643D23"/>
  </w:style>
  <w:style w:type="paragraph" w:customStyle="1" w:styleId="af4">
    <w:name w:val="Колледж_Заголовок"/>
    <w:basedOn w:val="a6"/>
    <w:link w:val="af5"/>
    <w:qFormat/>
    <w:rsid w:val="00C67B6E"/>
    <w:pPr>
      <w:jc w:val="center"/>
      <w:outlineLvl w:val="0"/>
    </w:pPr>
    <w:rPr>
      <w:caps/>
    </w:rPr>
  </w:style>
  <w:style w:type="paragraph" w:customStyle="1" w:styleId="af6">
    <w:name w:val="Колледж_Содержание"/>
    <w:basedOn w:val="af4"/>
    <w:link w:val="af7"/>
    <w:qFormat/>
    <w:rsid w:val="000E577F"/>
    <w:pPr>
      <w:outlineLvl w:val="9"/>
    </w:pPr>
    <w:rPr>
      <w:rFonts w:cstheme="minorBidi"/>
      <w:bCs/>
    </w:rPr>
  </w:style>
  <w:style w:type="character" w:customStyle="1" w:styleId="af5">
    <w:name w:val="Колледж_Заголовок Знак"/>
    <w:basedOn w:val="a0"/>
    <w:link w:val="af4"/>
    <w:rsid w:val="00C67B6E"/>
    <w:rPr>
      <w:rFonts w:ascii="Times New Roman" w:hAnsi="Times New Roman" w:cs="Times New Roman"/>
      <w:b/>
      <w:caps/>
      <w:sz w:val="28"/>
    </w:rPr>
  </w:style>
  <w:style w:type="paragraph" w:customStyle="1" w:styleId="af8">
    <w:name w:val="Колледж_Содержание_текст"/>
    <w:basedOn w:val="11"/>
    <w:link w:val="af9"/>
    <w:qFormat/>
    <w:rsid w:val="000E577F"/>
    <w:pPr>
      <w:tabs>
        <w:tab w:val="right" w:leader="dot" w:pos="9911"/>
      </w:tabs>
      <w:spacing w:after="0" w:line="360" w:lineRule="auto"/>
      <w:ind w:firstLine="709"/>
      <w:jc w:val="both"/>
    </w:pPr>
    <w:rPr>
      <w:rFonts w:ascii="Times New Roman" w:hAnsi="Times New Roman"/>
      <w:noProof/>
      <w:sz w:val="28"/>
    </w:rPr>
  </w:style>
  <w:style w:type="character" w:customStyle="1" w:styleId="af7">
    <w:name w:val="Колледж_Содержание Знак"/>
    <w:basedOn w:val="af5"/>
    <w:link w:val="af6"/>
    <w:rsid w:val="000E577F"/>
    <w:rPr>
      <w:rFonts w:ascii="Times New Roman" w:hAnsi="Times New Roman" w:cs="Times New Roman"/>
      <w:b/>
      <w:bCs/>
      <w:caps/>
      <w:sz w:val="28"/>
    </w:rPr>
  </w:style>
  <w:style w:type="paragraph" w:customStyle="1" w:styleId="afa">
    <w:name w:val="Колледж_картинки"/>
    <w:basedOn w:val="a6"/>
    <w:link w:val="afb"/>
    <w:qFormat/>
    <w:rsid w:val="00C24D43"/>
    <w:pPr>
      <w:spacing w:line="240" w:lineRule="auto"/>
      <w:ind w:firstLine="0"/>
      <w:jc w:val="center"/>
    </w:pPr>
  </w:style>
  <w:style w:type="character" w:customStyle="1" w:styleId="12">
    <w:name w:val="Оглавление 1 Знак"/>
    <w:basedOn w:val="a0"/>
    <w:link w:val="11"/>
    <w:uiPriority w:val="39"/>
    <w:rsid w:val="000E577F"/>
  </w:style>
  <w:style w:type="character" w:customStyle="1" w:styleId="af9">
    <w:name w:val="Колледж_Содержание_текст Знак"/>
    <w:basedOn w:val="12"/>
    <w:link w:val="af8"/>
    <w:rsid w:val="000E577F"/>
    <w:rPr>
      <w:rFonts w:ascii="Times New Roman" w:hAnsi="Times New Roman"/>
      <w:noProof/>
      <w:sz w:val="28"/>
    </w:rPr>
  </w:style>
  <w:style w:type="character" w:customStyle="1" w:styleId="afb">
    <w:name w:val="Колледж_картинки Знак"/>
    <w:basedOn w:val="a7"/>
    <w:link w:val="afa"/>
    <w:rsid w:val="00C24D43"/>
    <w:rPr>
      <w:rFonts w:ascii="Times New Roman" w:hAnsi="Times New Roman" w:cs="Times New Roman"/>
      <w:sz w:val="28"/>
    </w:rPr>
  </w:style>
  <w:style w:type="paragraph" w:customStyle="1" w:styleId="afc">
    <w:name w:val="Колледж_подпись"/>
    <w:basedOn w:val="afa"/>
    <w:link w:val="afd"/>
    <w:qFormat/>
    <w:rsid w:val="0055056B"/>
    <w:pPr>
      <w:spacing w:line="480" w:lineRule="auto"/>
    </w:pPr>
    <w:rPr>
      <w:color w:val="000000" w:themeColor="text1"/>
      <w:sz w:val="24"/>
    </w:rPr>
  </w:style>
  <w:style w:type="character" w:customStyle="1" w:styleId="afd">
    <w:name w:val="Колледж_подпись Знак"/>
    <w:basedOn w:val="afb"/>
    <w:link w:val="afc"/>
    <w:rsid w:val="0055056B"/>
    <w:rPr>
      <w:rFonts w:ascii="Times New Roman" w:hAnsi="Times New Roman" w:cs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0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0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50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2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00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ifo\Documents\&#1053;&#1072;&#1089;&#1090;&#1088;&#1072;&#1080;&#1074;&#1072;&#1077;&#1084;&#1099;&#1077;%20&#1096;&#1072;&#1073;&#1083;&#1086;&#1085;&#1099;%20Office\&#1064;&#1072;&#1073;&#1083;&#1086;&#1085;_&#1086;&#1090;&#1095;&#1077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37704D-30A4-44A7-9653-E11241EF8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Шаблон_отчет</Template>
  <TotalTime>117</TotalTime>
  <Pages>4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Архипова</dc:creator>
  <cp:keywords/>
  <dc:description/>
  <cp:lastModifiedBy>Алина Архипова</cp:lastModifiedBy>
  <cp:revision>2</cp:revision>
  <cp:lastPrinted>2014-07-03T13:03:00Z</cp:lastPrinted>
  <dcterms:created xsi:type="dcterms:W3CDTF">2023-10-20T05:28:00Z</dcterms:created>
  <dcterms:modified xsi:type="dcterms:W3CDTF">2023-10-20T07:28:00Z</dcterms:modified>
</cp:coreProperties>
</file>