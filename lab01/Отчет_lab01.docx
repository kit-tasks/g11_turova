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45C8" w14:textId="77777777" w:rsidR="008E4007" w:rsidRPr="00006DFF" w:rsidRDefault="00824B90" w:rsidP="00006DFF">
      <w:pPr>
        <w:jc w:val="center"/>
        <w:rPr>
          <w:rFonts w:ascii="Times New Roman" w:hAnsi="Times New Roman" w:cs="Times New Roman"/>
          <w:sz w:val="28"/>
        </w:rPr>
      </w:pPr>
      <w:r w:rsidRPr="00006DFF">
        <w:rPr>
          <w:rFonts w:ascii="Times New Roman" w:hAnsi="Times New Roman" w:cs="Times New Roman"/>
          <w:sz w:val="28"/>
        </w:rPr>
        <w:t>КОМИТЕТ ПО ОБРАЗОВАНИЮ ПРАВИТЕЛЬСТВА САНКТ-ПЕТЕРБУРГА</w:t>
      </w:r>
    </w:p>
    <w:p w14:paraId="05FFD483" w14:textId="77777777" w:rsidR="008F4C00" w:rsidRPr="008F4C00" w:rsidRDefault="00824B9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 w14:paraId="42886AAD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06713476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3FF63C87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647CE095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5C0904B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676C50C1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4162EF34" w14:textId="4FA0AC36" w:rsidR="008F4C00" w:rsidRDefault="008F4C00" w:rsidP="000D7797">
      <w:pPr>
        <w:pStyle w:val="af4"/>
        <w:ind w:firstLine="0"/>
        <w:outlineLvl w:val="9"/>
        <w:rPr>
          <w:b w:val="0"/>
        </w:rPr>
      </w:pPr>
      <w:r w:rsidRPr="008F4C00">
        <w:t xml:space="preserve">Отчет </w:t>
      </w:r>
      <w:r w:rsidR="000D7797">
        <w:br/>
      </w:r>
      <w:r w:rsidRPr="008F4C00">
        <w:t xml:space="preserve">по </w:t>
      </w:r>
      <w:r w:rsidR="000D7797">
        <w:t>ЛАБОРАТОРНОЙ РАБОТЕ</w:t>
      </w:r>
      <w:r w:rsidR="000E0917" w:rsidRPr="000E0917">
        <w:t xml:space="preserve"> </w:t>
      </w:r>
      <w:r w:rsidR="000E0917" w:rsidRPr="00C67B6E">
        <w:t xml:space="preserve">№ </w:t>
      </w:r>
      <w:r w:rsidR="000D7797">
        <w:t>1</w:t>
      </w:r>
    </w:p>
    <w:p w14:paraId="0B7F77BC" w14:textId="048B13D1" w:rsidR="008F4C00" w:rsidRPr="000D7797" w:rsidRDefault="000D7797" w:rsidP="000D7797">
      <w:pPr>
        <w:jc w:val="center"/>
        <w:rPr>
          <w:rFonts w:ascii="Times New Roman" w:hAnsi="Times New Roman" w:cs="Times New Roman"/>
          <w:b/>
          <w:sz w:val="28"/>
        </w:rPr>
      </w:pPr>
      <w:r w:rsidRPr="000D7797">
        <w:rPr>
          <w:rFonts w:ascii="Times New Roman" w:hAnsi="Times New Roman" w:cs="Times New Roman"/>
          <w:b/>
          <w:sz w:val="28"/>
        </w:rPr>
        <w:t>Веб-программирование</w:t>
      </w:r>
    </w:p>
    <w:p w14:paraId="73D39DB2" w14:textId="77777777" w:rsidR="000E0917" w:rsidRPr="008F4C00" w:rsidRDefault="000E0917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1855AA41" w14:textId="77777777" w:rsid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29714B5E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7A65211F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14B4A983" w14:textId="77777777" w:rsidR="008F4C00" w:rsidRPr="00A70470" w:rsidRDefault="008F4C00" w:rsidP="008F4C00">
      <w:pPr>
        <w:rPr>
          <w:rFonts w:ascii="Times New Roman" w:hAnsi="Times New Roman" w:cs="Times New Roman"/>
          <w:sz w:val="28"/>
        </w:rPr>
      </w:pPr>
    </w:p>
    <w:p w14:paraId="71D7B4D1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Выполнил</w:t>
      </w:r>
      <w:r w:rsidR="00950DE5">
        <w:rPr>
          <w:rFonts w:ascii="Times New Roman" w:hAnsi="Times New Roman" w:cs="Times New Roman"/>
          <w:sz w:val="28"/>
        </w:rPr>
        <w:t>а</w:t>
      </w:r>
    </w:p>
    <w:p w14:paraId="7B40B8E6" w14:textId="77777777" w:rsidR="008F4C00" w:rsidRPr="00906B49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студент</w:t>
      </w:r>
      <w:r w:rsidR="00950DE5">
        <w:rPr>
          <w:rFonts w:ascii="Times New Roman" w:hAnsi="Times New Roman" w:cs="Times New Roman"/>
          <w:sz w:val="28"/>
        </w:rPr>
        <w:t>ка</w:t>
      </w:r>
      <w:r w:rsidRPr="00A70470">
        <w:rPr>
          <w:rFonts w:ascii="Times New Roman" w:hAnsi="Times New Roman" w:cs="Times New Roman"/>
          <w:sz w:val="28"/>
        </w:rPr>
        <w:t xml:space="preserve"> группы </w:t>
      </w:r>
      <w:r w:rsidR="00906B49" w:rsidRPr="00906B49">
        <w:rPr>
          <w:rFonts w:ascii="Times New Roman" w:hAnsi="Times New Roman" w:cs="Times New Roman"/>
          <w:sz w:val="28"/>
        </w:rPr>
        <w:t>11</w:t>
      </w:r>
    </w:p>
    <w:p w14:paraId="7D023CDF" w14:textId="77777777" w:rsidR="008F4C00" w:rsidRPr="00A70470" w:rsidRDefault="00494B6B" w:rsidP="00494B6B">
      <w:pPr>
        <w:ind w:left="6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Турова А</w:t>
      </w:r>
      <w:r w:rsidR="00950DE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К.</w:t>
      </w:r>
    </w:p>
    <w:p w14:paraId="59E637D0" w14:textId="2307959D" w:rsidR="008F4C00" w:rsidRPr="000D7797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0D7797">
        <w:rPr>
          <w:rFonts w:ascii="Times New Roman" w:hAnsi="Times New Roman" w:cs="Times New Roman"/>
          <w:sz w:val="28"/>
        </w:rPr>
        <w:t>Проверил</w:t>
      </w:r>
      <w:r w:rsidR="00C67B6E" w:rsidRPr="000D7797">
        <w:rPr>
          <w:rFonts w:ascii="Times New Roman" w:hAnsi="Times New Roman" w:cs="Times New Roman"/>
          <w:sz w:val="28"/>
        </w:rPr>
        <w:t xml:space="preserve"> </w:t>
      </w:r>
      <w:r w:rsidR="000D7797" w:rsidRPr="000D7797">
        <w:rPr>
          <w:rFonts w:ascii="Times New Roman" w:hAnsi="Times New Roman" w:cs="Times New Roman"/>
          <w:sz w:val="28"/>
        </w:rPr>
        <w:t>Фомин А.В.</w:t>
      </w:r>
    </w:p>
    <w:p w14:paraId="6FF809B1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Оценка ________</w:t>
      </w:r>
    </w:p>
    <w:p w14:paraId="1998B10E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11CD3357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08374E80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4CCB3953" w14:textId="77777777" w:rsidR="00A22F5D" w:rsidRDefault="00420D39" w:rsidP="00A22F5D">
      <w:pPr>
        <w:jc w:val="center"/>
      </w:pPr>
      <w:r>
        <w:rPr>
          <w:rFonts w:ascii="Times New Roman" w:hAnsi="Times New Roman" w:cs="Times New Roman"/>
          <w:sz w:val="28"/>
        </w:rPr>
        <w:t>Санкт-Петербург</w:t>
      </w:r>
      <w:r w:rsidR="008F4C00" w:rsidRPr="00006DFF">
        <w:rPr>
          <w:rFonts w:ascii="Times New Roman" w:hAnsi="Times New Roman" w:cs="Times New Roman"/>
          <w:sz w:val="28"/>
        </w:rPr>
        <w:t xml:space="preserve"> 20</w:t>
      </w:r>
      <w:r w:rsidR="00117ADF">
        <w:rPr>
          <w:rFonts w:ascii="Times New Roman" w:hAnsi="Times New Roman" w:cs="Times New Roman"/>
          <w:sz w:val="28"/>
        </w:rPr>
        <w:t>2</w:t>
      </w:r>
      <w:r w:rsidR="00906B49" w:rsidRPr="00C67B6E">
        <w:rPr>
          <w:rFonts w:ascii="Times New Roman" w:hAnsi="Times New Roman" w:cs="Times New Roman"/>
          <w:sz w:val="28"/>
        </w:rPr>
        <w:t>3</w:t>
      </w:r>
      <w:r w:rsidR="008F4C00" w:rsidRPr="008F4C00">
        <w:rPr>
          <w:b/>
        </w:rPr>
        <w:br w:type="page"/>
      </w:r>
      <w:bookmarkStart w:id="0" w:name="_Toc392166383"/>
    </w:p>
    <w:sdt>
      <w:sdtPr>
        <w:rPr>
          <w:rFonts w:asciiTheme="minorHAnsi" w:hAnsiTheme="minorHAnsi"/>
          <w:b w:val="0"/>
          <w:bCs w:val="0"/>
          <w:caps w:val="0"/>
          <w:sz w:val="22"/>
        </w:rPr>
        <w:id w:val="-3552057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2B63012A" w14:textId="77777777" w:rsidR="00A22F5D" w:rsidRPr="00872845" w:rsidRDefault="000E577F" w:rsidP="000E577F">
          <w:pPr>
            <w:pStyle w:val="af6"/>
            <w:rPr>
              <w:rStyle w:val="a7"/>
              <w:b w:val="0"/>
            </w:rPr>
          </w:pPr>
          <w:r>
            <w:rPr>
              <w:rStyle w:val="a7"/>
            </w:rPr>
            <w:t>Содержание</w:t>
          </w:r>
        </w:p>
        <w:p w14:paraId="10308433" w14:textId="77777777" w:rsidR="000E577F" w:rsidRDefault="00243E6E" w:rsidP="000E577F">
          <w:pPr>
            <w:pStyle w:val="af8"/>
            <w:rPr>
              <w:rFonts w:eastAsiaTheme="minorEastAsia"/>
              <w:lang w:eastAsia="ru-RU"/>
            </w:rPr>
          </w:pPr>
          <w:r w:rsidRPr="00906B49">
            <w:rPr>
              <w:rFonts w:cs="Times New Roman"/>
              <w:szCs w:val="28"/>
            </w:rPr>
            <w:fldChar w:fldCharType="begin"/>
          </w:r>
          <w:r w:rsidR="00A22F5D" w:rsidRPr="00906B49">
            <w:rPr>
              <w:rFonts w:cs="Times New Roman"/>
              <w:szCs w:val="28"/>
            </w:rPr>
            <w:instrText xml:space="preserve"> TOC \o "1-3" \h \z \u </w:instrText>
          </w:r>
          <w:r w:rsidRPr="00906B49">
            <w:rPr>
              <w:rFonts w:cs="Times New Roman"/>
              <w:szCs w:val="28"/>
            </w:rPr>
            <w:fldChar w:fldCharType="separate"/>
          </w:r>
          <w:hyperlink w:anchor="_Toc148678773" w:history="1">
            <w:r w:rsidR="000E577F" w:rsidRPr="004344AF">
              <w:rPr>
                <w:rStyle w:val="a9"/>
              </w:rPr>
              <w:t>Цель практической работы</w:t>
            </w:r>
            <w:r w:rsidR="000E577F">
              <w:rPr>
                <w:webHidden/>
              </w:rPr>
              <w:tab/>
            </w:r>
            <w:r w:rsidR="000E577F">
              <w:rPr>
                <w:webHidden/>
              </w:rPr>
              <w:fldChar w:fldCharType="begin"/>
            </w:r>
            <w:r w:rsidR="000E577F">
              <w:rPr>
                <w:webHidden/>
              </w:rPr>
              <w:instrText xml:space="preserve"> PAGEREF _Toc148678773 \h </w:instrText>
            </w:r>
            <w:r w:rsidR="000E577F">
              <w:rPr>
                <w:webHidden/>
              </w:rPr>
            </w:r>
            <w:r w:rsidR="000E577F">
              <w:rPr>
                <w:webHidden/>
              </w:rPr>
              <w:fldChar w:fldCharType="separate"/>
            </w:r>
            <w:r w:rsidR="000E577F">
              <w:rPr>
                <w:webHidden/>
              </w:rPr>
              <w:t>3</w:t>
            </w:r>
            <w:r w:rsidR="000E577F">
              <w:rPr>
                <w:webHidden/>
              </w:rPr>
              <w:fldChar w:fldCharType="end"/>
            </w:r>
          </w:hyperlink>
        </w:p>
        <w:p w14:paraId="304C4722" w14:textId="77777777" w:rsidR="000E577F" w:rsidRDefault="002E2518" w:rsidP="000E577F">
          <w:pPr>
            <w:pStyle w:val="af8"/>
            <w:rPr>
              <w:rFonts w:eastAsiaTheme="minorEastAsia"/>
              <w:lang w:eastAsia="ru-RU"/>
            </w:rPr>
          </w:pPr>
          <w:hyperlink w:anchor="_Toc148678774" w:history="1">
            <w:r w:rsidR="000E577F" w:rsidRPr="004344AF">
              <w:rPr>
                <w:rStyle w:val="a9"/>
              </w:rPr>
              <w:t>Результат</w:t>
            </w:r>
            <w:r w:rsidR="000E577F">
              <w:rPr>
                <w:webHidden/>
              </w:rPr>
              <w:tab/>
            </w:r>
            <w:r w:rsidR="000E577F">
              <w:rPr>
                <w:webHidden/>
              </w:rPr>
              <w:fldChar w:fldCharType="begin"/>
            </w:r>
            <w:r w:rsidR="000E577F">
              <w:rPr>
                <w:webHidden/>
              </w:rPr>
              <w:instrText xml:space="preserve"> PAGEREF _Toc148678774 \h </w:instrText>
            </w:r>
            <w:r w:rsidR="000E577F">
              <w:rPr>
                <w:webHidden/>
              </w:rPr>
            </w:r>
            <w:r w:rsidR="000E577F">
              <w:rPr>
                <w:webHidden/>
              </w:rPr>
              <w:fldChar w:fldCharType="separate"/>
            </w:r>
            <w:r w:rsidR="000E577F">
              <w:rPr>
                <w:webHidden/>
              </w:rPr>
              <w:t>3</w:t>
            </w:r>
            <w:r w:rsidR="000E577F">
              <w:rPr>
                <w:webHidden/>
              </w:rPr>
              <w:fldChar w:fldCharType="end"/>
            </w:r>
          </w:hyperlink>
        </w:p>
        <w:p w14:paraId="7951BC70" w14:textId="77777777" w:rsidR="000E577F" w:rsidRDefault="002E2518" w:rsidP="000E577F">
          <w:pPr>
            <w:pStyle w:val="af8"/>
            <w:rPr>
              <w:rFonts w:eastAsiaTheme="minorEastAsia"/>
              <w:lang w:eastAsia="ru-RU"/>
            </w:rPr>
          </w:pPr>
          <w:hyperlink w:anchor="_Toc148678775" w:history="1">
            <w:r w:rsidR="000E577F" w:rsidRPr="004344AF">
              <w:rPr>
                <w:rStyle w:val="a9"/>
              </w:rPr>
              <w:t>Исходный текст программы</w:t>
            </w:r>
            <w:r w:rsidR="000E577F">
              <w:rPr>
                <w:webHidden/>
              </w:rPr>
              <w:tab/>
            </w:r>
            <w:r w:rsidR="000E577F">
              <w:rPr>
                <w:webHidden/>
              </w:rPr>
              <w:fldChar w:fldCharType="begin"/>
            </w:r>
            <w:r w:rsidR="000E577F">
              <w:rPr>
                <w:webHidden/>
              </w:rPr>
              <w:instrText xml:space="preserve"> PAGEREF _Toc148678775 \h </w:instrText>
            </w:r>
            <w:r w:rsidR="000E577F">
              <w:rPr>
                <w:webHidden/>
              </w:rPr>
            </w:r>
            <w:r w:rsidR="000E577F">
              <w:rPr>
                <w:webHidden/>
              </w:rPr>
              <w:fldChar w:fldCharType="separate"/>
            </w:r>
            <w:r w:rsidR="000E577F">
              <w:rPr>
                <w:webHidden/>
              </w:rPr>
              <w:t>3</w:t>
            </w:r>
            <w:r w:rsidR="000E577F">
              <w:rPr>
                <w:webHidden/>
              </w:rPr>
              <w:fldChar w:fldCharType="end"/>
            </w:r>
          </w:hyperlink>
        </w:p>
        <w:p w14:paraId="4FB713C4" w14:textId="77777777" w:rsidR="00A22F5D" w:rsidRPr="00906B49" w:rsidRDefault="00243E6E" w:rsidP="00A22F5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06B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D7E2271" w14:textId="77777777" w:rsidR="00A22F5D" w:rsidRDefault="00A22F5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69477A4D" w14:textId="2D0D006F" w:rsidR="00254358" w:rsidRDefault="008849FE" w:rsidP="008D1729">
      <w:pPr>
        <w:pStyle w:val="af4"/>
        <w:spacing w:line="720" w:lineRule="auto"/>
      </w:pPr>
      <w:bookmarkStart w:id="1" w:name="_Toc148678774"/>
      <w:r>
        <w:lastRenderedPageBreak/>
        <w:t>Результат</w:t>
      </w:r>
      <w:bookmarkEnd w:id="0"/>
      <w:bookmarkEnd w:id="1"/>
      <w:r w:rsidR="000D7797">
        <w:t xml:space="preserve"> выполнения лабораторной работы</w:t>
      </w:r>
    </w:p>
    <w:p w14:paraId="66D677F7" w14:textId="071F603C" w:rsidR="000D7797" w:rsidRDefault="000D7797" w:rsidP="006B572F">
      <w:pPr>
        <w:pStyle w:val="af8"/>
      </w:pPr>
      <w:r>
        <w:t>Создали директорию проекта, добавив папку «</w:t>
      </w:r>
      <w:r>
        <w:rPr>
          <w:lang w:val="en-US"/>
        </w:rPr>
        <w:t>static</w:t>
      </w:r>
      <w:r>
        <w:t>» в проект «</w:t>
      </w:r>
      <w:r>
        <w:rPr>
          <w:lang w:val="en-US"/>
        </w:rPr>
        <w:t>lab</w:t>
      </w:r>
      <w:r w:rsidRPr="000D7797">
        <w:t>01</w:t>
      </w:r>
      <w:r>
        <w:t>». Результат показан на рисунке 1.</w:t>
      </w:r>
    </w:p>
    <w:p w14:paraId="54660215" w14:textId="77777777" w:rsidR="000D7797" w:rsidRDefault="000D7797" w:rsidP="000D7797">
      <w:pPr>
        <w:pStyle w:val="afa"/>
        <w:keepNext/>
      </w:pPr>
      <w:r w:rsidRPr="000D7797">
        <w:drawing>
          <wp:inline distT="0" distB="0" distL="0" distR="0" wp14:anchorId="763C4E61" wp14:editId="0297C42C">
            <wp:extent cx="21717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8CA0" w14:textId="4F7C118B" w:rsidR="000D7797" w:rsidRDefault="000D7797" w:rsidP="00C5066B">
      <w:pPr>
        <w:pStyle w:val="afc"/>
      </w:pPr>
      <w:r>
        <w:t xml:space="preserve">Рисунок </w:t>
      </w:r>
      <w:fldSimple w:instr=" SEQ Рисунок \* ARABIC ">
        <w:r w:rsidR="00E76D56">
          <w:rPr>
            <w:noProof/>
          </w:rPr>
          <w:t>1</w:t>
        </w:r>
      </w:fldSimple>
      <w:r>
        <w:t xml:space="preserve"> – директория</w:t>
      </w:r>
    </w:p>
    <w:p w14:paraId="1D3CB945" w14:textId="62CA8560" w:rsidR="000D7797" w:rsidRDefault="00C5066B" w:rsidP="006B572F">
      <w:pPr>
        <w:pStyle w:val="a6"/>
      </w:pPr>
      <w:r>
        <w:t>Создали файл «</w:t>
      </w:r>
      <w:r>
        <w:rPr>
          <w:lang w:val="en-US"/>
        </w:rPr>
        <w:t>app</w:t>
      </w:r>
      <w:r w:rsidRPr="00C5066B">
        <w:t>.</w:t>
      </w:r>
      <w:proofErr w:type="spellStart"/>
      <w:r>
        <w:rPr>
          <w:lang w:val="en-US"/>
        </w:rPr>
        <w:t>py</w:t>
      </w:r>
      <w:proofErr w:type="spellEnd"/>
      <w:r>
        <w:t xml:space="preserve">» в котором прописали код, показанный на рисунке </w:t>
      </w:r>
      <w:r w:rsidR="006B572F">
        <w:t>2.</w:t>
      </w:r>
      <w:r w:rsidR="006B572F" w:rsidRPr="006B572F">
        <w:t xml:space="preserve"> </w:t>
      </w:r>
      <w:r w:rsidR="006B572F">
        <w:t xml:space="preserve">Далее был подключен </w:t>
      </w:r>
      <w:r w:rsidR="006B572F">
        <w:rPr>
          <w:lang w:val="en-US"/>
        </w:rPr>
        <w:t>Flask.</w:t>
      </w:r>
      <w:r w:rsidR="006B572F">
        <w:t xml:space="preserve"> </w:t>
      </w:r>
    </w:p>
    <w:p w14:paraId="31355332" w14:textId="77777777" w:rsidR="006B572F" w:rsidRDefault="00C5066B" w:rsidP="006B572F">
      <w:pPr>
        <w:pStyle w:val="afa"/>
        <w:keepNext/>
      </w:pPr>
      <w:r w:rsidRPr="006B572F">
        <w:rPr>
          <w:rStyle w:val="aff"/>
        </w:rPr>
        <w:drawing>
          <wp:inline distT="0" distB="0" distL="0" distR="0" wp14:anchorId="7D10328F" wp14:editId="71709A06">
            <wp:extent cx="38004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B719" w14:textId="0F323EE2" w:rsidR="00C5066B" w:rsidRPr="006B572F" w:rsidRDefault="006B572F" w:rsidP="006B572F">
      <w:pPr>
        <w:pStyle w:val="afc"/>
        <w:rPr>
          <w:rStyle w:val="aff"/>
        </w:rPr>
      </w:pPr>
      <w:r>
        <w:t xml:space="preserve">Рисунок </w:t>
      </w:r>
      <w:fldSimple w:instr=" SEQ Рисунок \* ARABIC ">
        <w:r w:rsidR="00E76D56">
          <w:rPr>
            <w:noProof/>
          </w:rPr>
          <w:t>2</w:t>
        </w:r>
      </w:fldSimple>
      <w:r>
        <w:t xml:space="preserve"> – код файла "</w:t>
      </w:r>
      <w:r>
        <w:rPr>
          <w:lang w:val="en-US"/>
        </w:rPr>
        <w:t>app</w:t>
      </w:r>
      <w:r w:rsidRPr="006B572F">
        <w:t>.</w:t>
      </w:r>
      <w:proofErr w:type="spellStart"/>
      <w:r>
        <w:rPr>
          <w:lang w:val="en-US"/>
        </w:rPr>
        <w:t>py</w:t>
      </w:r>
      <w:proofErr w:type="spellEnd"/>
      <w:r>
        <w:t>"</w:t>
      </w:r>
    </w:p>
    <w:p w14:paraId="7E3CC19E" w14:textId="0449D9C6" w:rsidR="006B572F" w:rsidRDefault="006B572F" w:rsidP="006B572F">
      <w:pPr>
        <w:pStyle w:val="a6"/>
      </w:pPr>
      <w:r>
        <w:t>В ранее созданном файле «</w:t>
      </w:r>
      <w:r>
        <w:rPr>
          <w:lang w:val="en-US"/>
        </w:rPr>
        <w:t>index</w:t>
      </w:r>
      <w:r w:rsidRPr="006B572F">
        <w:t>.</w:t>
      </w:r>
      <w:r>
        <w:rPr>
          <w:lang w:val="en-US"/>
        </w:rPr>
        <w:t>html</w:t>
      </w:r>
      <w:r>
        <w:t>» настроили параметры страницы, как показано на рисунке 3.</w:t>
      </w:r>
    </w:p>
    <w:p w14:paraId="3E46D198" w14:textId="77777777" w:rsidR="008D1729" w:rsidRDefault="006B572F" w:rsidP="008D1729">
      <w:pPr>
        <w:pStyle w:val="afa"/>
        <w:keepNext/>
      </w:pPr>
      <w:r w:rsidRPr="006B572F">
        <w:drawing>
          <wp:inline distT="0" distB="0" distL="0" distR="0" wp14:anchorId="06364955" wp14:editId="2C97A870">
            <wp:extent cx="3356610" cy="2293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038" cy="229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409F" w14:textId="3A90EC3D" w:rsidR="006B572F" w:rsidRDefault="008D1729" w:rsidP="008D1729">
      <w:pPr>
        <w:pStyle w:val="afc"/>
        <w:rPr>
          <w:lang w:val="en-US"/>
        </w:rPr>
      </w:pPr>
      <w:r>
        <w:t xml:space="preserve">Рисунок </w:t>
      </w:r>
      <w:fldSimple w:instr=" SEQ Рисунок \* ARABIC ">
        <w:r w:rsidR="00E76D56">
          <w:rPr>
            <w:noProof/>
          </w:rPr>
          <w:t>3</w:t>
        </w:r>
      </w:fldSimple>
      <w:r>
        <w:t xml:space="preserve"> – код страницы </w:t>
      </w:r>
      <w:r>
        <w:rPr>
          <w:lang w:val="en-US"/>
        </w:rPr>
        <w:t>index</w:t>
      </w:r>
    </w:p>
    <w:p w14:paraId="3DE847D4" w14:textId="58906C4F" w:rsidR="008D1729" w:rsidRDefault="008D1729" w:rsidP="008D1729">
      <w:pPr>
        <w:pStyle w:val="a6"/>
      </w:pPr>
      <w:r>
        <w:lastRenderedPageBreak/>
        <w:t>Далее прописав в терминале: «</w:t>
      </w:r>
      <w:proofErr w:type="spellStart"/>
      <w:r w:rsidRPr="008D1729">
        <w:t>flask</w:t>
      </w:r>
      <w:proofErr w:type="spellEnd"/>
      <w:r w:rsidRPr="008D1729">
        <w:t xml:space="preserve"> </w:t>
      </w:r>
      <w:proofErr w:type="spellStart"/>
      <w:r w:rsidRPr="008D1729">
        <w:t>run</w:t>
      </w:r>
      <w:proofErr w:type="spellEnd"/>
      <w:r w:rsidRPr="008D1729">
        <w:t xml:space="preserve"> --</w:t>
      </w:r>
      <w:proofErr w:type="spellStart"/>
      <w:r w:rsidRPr="008D1729">
        <w:t>host</w:t>
      </w:r>
      <w:proofErr w:type="spellEnd"/>
      <w:r w:rsidRPr="008D1729">
        <w:t>=0.0.0.0</w:t>
      </w:r>
      <w:r>
        <w:t>» мы запустили страницу, которая изображена на рисунке 4.</w:t>
      </w:r>
    </w:p>
    <w:p w14:paraId="60912F9E" w14:textId="77777777" w:rsidR="008D1729" w:rsidRDefault="008D1729" w:rsidP="008D1729">
      <w:pPr>
        <w:pStyle w:val="afa"/>
        <w:keepNext/>
      </w:pPr>
      <w:r w:rsidRPr="008D1729">
        <w:drawing>
          <wp:inline distT="0" distB="0" distL="0" distR="0" wp14:anchorId="36921CD1" wp14:editId="716BA96F">
            <wp:extent cx="5773399" cy="1661160"/>
            <wp:effectExtent l="19050" t="19050" r="1841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36" b="60543"/>
                    <a:stretch/>
                  </pic:blipFill>
                  <pic:spPr bwMode="auto">
                    <a:xfrm>
                      <a:off x="0" y="0"/>
                      <a:ext cx="5784211" cy="1664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B6448" w14:textId="7CD69578" w:rsidR="008D1729" w:rsidRDefault="008D1729" w:rsidP="008D1729">
      <w:pPr>
        <w:pStyle w:val="afc"/>
      </w:pPr>
      <w:r>
        <w:t xml:space="preserve">Рисунок </w:t>
      </w:r>
      <w:fldSimple w:instr=" SEQ Рисунок \* ARABIC ">
        <w:r w:rsidR="00E76D56">
          <w:rPr>
            <w:noProof/>
          </w:rPr>
          <w:t>4</w:t>
        </w:r>
      </w:fldSimple>
      <w:r>
        <w:t xml:space="preserve"> – страница </w:t>
      </w:r>
      <w:r>
        <w:rPr>
          <w:lang w:val="en-US"/>
        </w:rPr>
        <w:t>index</w:t>
      </w:r>
      <w:r>
        <w:t xml:space="preserve"> в браузере</w:t>
      </w:r>
    </w:p>
    <w:p w14:paraId="14407051" w14:textId="3F08B46D" w:rsidR="008D1729" w:rsidRDefault="00E76D56" w:rsidP="008D1729">
      <w:pPr>
        <w:pStyle w:val="a6"/>
      </w:pPr>
      <w:r>
        <w:t>С помощью сайта успешно проверили безошибочность кода страницы. Результат проверки изображен на рисунке 5.</w:t>
      </w:r>
    </w:p>
    <w:p w14:paraId="1A8D39D8" w14:textId="77777777" w:rsidR="00E76D56" w:rsidRDefault="00E76D56" w:rsidP="00E76D56">
      <w:pPr>
        <w:pStyle w:val="afa"/>
        <w:keepNext/>
      </w:pPr>
      <w:r>
        <w:rPr>
          <w:noProof/>
        </w:rPr>
        <w:drawing>
          <wp:inline distT="0" distB="0" distL="0" distR="0" wp14:anchorId="7102B655" wp14:editId="4FF3299A">
            <wp:extent cx="4511040" cy="2562316"/>
            <wp:effectExtent l="19050" t="19050" r="2286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97" cy="2568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E911D" w14:textId="39252239" w:rsidR="00E76D56" w:rsidRDefault="00E76D56" w:rsidP="00E76D56">
      <w:pPr>
        <w:pStyle w:val="afc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результат проверки страницы</w:t>
      </w:r>
    </w:p>
    <w:p w14:paraId="609EC271" w14:textId="77777777" w:rsidR="00E76D56" w:rsidRPr="00E76D56" w:rsidRDefault="00E76D56" w:rsidP="00E76D56">
      <w:pPr>
        <w:pStyle w:val="a6"/>
      </w:pPr>
    </w:p>
    <w:p w14:paraId="3A0D1C26" w14:textId="77777777" w:rsidR="008D1729" w:rsidRPr="006B572F" w:rsidRDefault="008D1729" w:rsidP="008D1729">
      <w:pPr>
        <w:pStyle w:val="a6"/>
      </w:pPr>
    </w:p>
    <w:sectPr w:rsidR="008D1729" w:rsidRPr="006B572F" w:rsidSect="00420D39">
      <w:footerReference w:type="default" r:id="rId13"/>
      <w:pgSz w:w="11906" w:h="16838"/>
      <w:pgMar w:top="1134" w:right="851" w:bottom="1134" w:left="1134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0BE6" w14:textId="77777777" w:rsidR="002E2518" w:rsidRDefault="002E2518" w:rsidP="008F40DD">
      <w:pPr>
        <w:spacing w:after="0" w:line="240" w:lineRule="auto"/>
      </w:pPr>
      <w:r>
        <w:separator/>
      </w:r>
    </w:p>
  </w:endnote>
  <w:endnote w:type="continuationSeparator" w:id="0">
    <w:p w14:paraId="5F77EF8E" w14:textId="77777777" w:rsidR="002E2518" w:rsidRDefault="002E2518" w:rsidP="008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E2C6B41" w14:textId="77777777" w:rsidR="00170CCA" w:rsidRDefault="00243E6E">
        <w:pPr>
          <w:pStyle w:val="ac"/>
          <w:jc w:val="right"/>
        </w:pPr>
        <w:r>
          <w:fldChar w:fldCharType="begin"/>
        </w:r>
        <w:r w:rsidR="00170CCA">
          <w:instrText>PAGE   \* MERGEFORMAT</w:instrText>
        </w:r>
        <w:r>
          <w:fldChar w:fldCharType="separate"/>
        </w:r>
        <w:r w:rsidR="003C56DA">
          <w:rPr>
            <w:noProof/>
          </w:rPr>
          <w:t>4</w:t>
        </w:r>
        <w:r>
          <w:fldChar w:fldCharType="end"/>
        </w:r>
      </w:p>
    </w:sdtContent>
  </w:sdt>
  <w:p w14:paraId="391B8ACC" w14:textId="77777777" w:rsidR="000D2019" w:rsidRDefault="000D20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7E2A2" w14:textId="77777777" w:rsidR="002E2518" w:rsidRDefault="002E2518" w:rsidP="008F40DD">
      <w:pPr>
        <w:spacing w:after="0" w:line="240" w:lineRule="auto"/>
      </w:pPr>
      <w:r>
        <w:separator/>
      </w:r>
    </w:p>
  </w:footnote>
  <w:footnote w:type="continuationSeparator" w:id="0">
    <w:p w14:paraId="3106A82A" w14:textId="77777777" w:rsidR="002E2518" w:rsidRDefault="002E2518" w:rsidP="008F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24"/>
    <w:multiLevelType w:val="hybridMultilevel"/>
    <w:tmpl w:val="F1726C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1A2431"/>
    <w:multiLevelType w:val="hybridMultilevel"/>
    <w:tmpl w:val="45DA2716"/>
    <w:lvl w:ilvl="0" w:tplc="6BC4A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76BA1"/>
    <w:multiLevelType w:val="hybridMultilevel"/>
    <w:tmpl w:val="94A0587A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D5E3E"/>
    <w:multiLevelType w:val="hybridMultilevel"/>
    <w:tmpl w:val="B15222BE"/>
    <w:lvl w:ilvl="0" w:tplc="67E4F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DA4D3D"/>
    <w:multiLevelType w:val="hybridMultilevel"/>
    <w:tmpl w:val="A9EEB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01927"/>
    <w:multiLevelType w:val="hybridMultilevel"/>
    <w:tmpl w:val="432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2023C"/>
    <w:multiLevelType w:val="hybridMultilevel"/>
    <w:tmpl w:val="CB68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6"/>
  </w:num>
  <w:num w:numId="5">
    <w:abstractNumId w:val="2"/>
  </w:num>
  <w:num w:numId="6">
    <w:abstractNumId w:val="13"/>
  </w:num>
  <w:num w:numId="7">
    <w:abstractNumId w:val="8"/>
  </w:num>
  <w:num w:numId="8">
    <w:abstractNumId w:val="15"/>
  </w:num>
  <w:num w:numId="9">
    <w:abstractNumId w:val="14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  <w:num w:numId="14">
    <w:abstractNumId w:val="4"/>
  </w:num>
  <w:num w:numId="15">
    <w:abstractNumId w:val="0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97"/>
    <w:rsid w:val="00004FDB"/>
    <w:rsid w:val="00006DFF"/>
    <w:rsid w:val="0001504B"/>
    <w:rsid w:val="000160B9"/>
    <w:rsid w:val="0005623A"/>
    <w:rsid w:val="000B03C9"/>
    <w:rsid w:val="000D2019"/>
    <w:rsid w:val="000D3C51"/>
    <w:rsid w:val="000D7797"/>
    <w:rsid w:val="000E0917"/>
    <w:rsid w:val="000E577F"/>
    <w:rsid w:val="001100F6"/>
    <w:rsid w:val="00117ADF"/>
    <w:rsid w:val="00120FF7"/>
    <w:rsid w:val="00135F13"/>
    <w:rsid w:val="00170CCA"/>
    <w:rsid w:val="00183072"/>
    <w:rsid w:val="001C2CF5"/>
    <w:rsid w:val="00203308"/>
    <w:rsid w:val="002434CC"/>
    <w:rsid w:val="002438FD"/>
    <w:rsid w:val="00243E6E"/>
    <w:rsid w:val="00253138"/>
    <w:rsid w:val="00254358"/>
    <w:rsid w:val="00262F38"/>
    <w:rsid w:val="002677BE"/>
    <w:rsid w:val="00287834"/>
    <w:rsid w:val="002C6A6A"/>
    <w:rsid w:val="002D12AC"/>
    <w:rsid w:val="002D1614"/>
    <w:rsid w:val="002E2518"/>
    <w:rsid w:val="002E52DA"/>
    <w:rsid w:val="00331C09"/>
    <w:rsid w:val="0036514F"/>
    <w:rsid w:val="00372175"/>
    <w:rsid w:val="00376D96"/>
    <w:rsid w:val="00381521"/>
    <w:rsid w:val="00394AB1"/>
    <w:rsid w:val="00396007"/>
    <w:rsid w:val="003C4283"/>
    <w:rsid w:val="003C56DA"/>
    <w:rsid w:val="00415289"/>
    <w:rsid w:val="00420D39"/>
    <w:rsid w:val="004501F8"/>
    <w:rsid w:val="00453D23"/>
    <w:rsid w:val="0046648F"/>
    <w:rsid w:val="00494B6B"/>
    <w:rsid w:val="004F6B67"/>
    <w:rsid w:val="00507873"/>
    <w:rsid w:val="005147C4"/>
    <w:rsid w:val="005249C5"/>
    <w:rsid w:val="00553633"/>
    <w:rsid w:val="00557496"/>
    <w:rsid w:val="00581B31"/>
    <w:rsid w:val="00586942"/>
    <w:rsid w:val="005A30FD"/>
    <w:rsid w:val="005D7DDB"/>
    <w:rsid w:val="005E61E4"/>
    <w:rsid w:val="006303FD"/>
    <w:rsid w:val="00643D23"/>
    <w:rsid w:val="00693A2F"/>
    <w:rsid w:val="006A1019"/>
    <w:rsid w:val="006A5D7A"/>
    <w:rsid w:val="006B572F"/>
    <w:rsid w:val="006C1583"/>
    <w:rsid w:val="006F5C95"/>
    <w:rsid w:val="007313E2"/>
    <w:rsid w:val="007446C6"/>
    <w:rsid w:val="00791660"/>
    <w:rsid w:val="007B7252"/>
    <w:rsid w:val="007F028D"/>
    <w:rsid w:val="00805CDF"/>
    <w:rsid w:val="00806811"/>
    <w:rsid w:val="00821B1A"/>
    <w:rsid w:val="00824B90"/>
    <w:rsid w:val="00834DD8"/>
    <w:rsid w:val="0083726E"/>
    <w:rsid w:val="00847371"/>
    <w:rsid w:val="008562B8"/>
    <w:rsid w:val="00872845"/>
    <w:rsid w:val="00876251"/>
    <w:rsid w:val="008849FE"/>
    <w:rsid w:val="00890BFE"/>
    <w:rsid w:val="0089733C"/>
    <w:rsid w:val="008A7EEF"/>
    <w:rsid w:val="008B7DB6"/>
    <w:rsid w:val="008D1729"/>
    <w:rsid w:val="008D259A"/>
    <w:rsid w:val="008E4007"/>
    <w:rsid w:val="008F27D2"/>
    <w:rsid w:val="008F40DD"/>
    <w:rsid w:val="008F4C00"/>
    <w:rsid w:val="00906B49"/>
    <w:rsid w:val="00911AC6"/>
    <w:rsid w:val="00912A35"/>
    <w:rsid w:val="00916991"/>
    <w:rsid w:val="00950DE5"/>
    <w:rsid w:val="00964085"/>
    <w:rsid w:val="009719B8"/>
    <w:rsid w:val="009D520F"/>
    <w:rsid w:val="009E5B97"/>
    <w:rsid w:val="009F1BC5"/>
    <w:rsid w:val="00A11D53"/>
    <w:rsid w:val="00A22F5D"/>
    <w:rsid w:val="00A519E0"/>
    <w:rsid w:val="00A636B0"/>
    <w:rsid w:val="00A70470"/>
    <w:rsid w:val="00A97E97"/>
    <w:rsid w:val="00AA2058"/>
    <w:rsid w:val="00AC62C8"/>
    <w:rsid w:val="00AF6F7F"/>
    <w:rsid w:val="00B109BC"/>
    <w:rsid w:val="00B17C22"/>
    <w:rsid w:val="00B270F3"/>
    <w:rsid w:val="00B64205"/>
    <w:rsid w:val="00BB1C3E"/>
    <w:rsid w:val="00BF3F2B"/>
    <w:rsid w:val="00C00645"/>
    <w:rsid w:val="00C13C70"/>
    <w:rsid w:val="00C24D43"/>
    <w:rsid w:val="00C33BB3"/>
    <w:rsid w:val="00C5066B"/>
    <w:rsid w:val="00C67B6E"/>
    <w:rsid w:val="00C82CDE"/>
    <w:rsid w:val="00C9604F"/>
    <w:rsid w:val="00CC44EB"/>
    <w:rsid w:val="00CD2639"/>
    <w:rsid w:val="00CD35AD"/>
    <w:rsid w:val="00CF1757"/>
    <w:rsid w:val="00D203DE"/>
    <w:rsid w:val="00D31B09"/>
    <w:rsid w:val="00D946F0"/>
    <w:rsid w:val="00E02BAF"/>
    <w:rsid w:val="00E13B4D"/>
    <w:rsid w:val="00E21524"/>
    <w:rsid w:val="00E71D4C"/>
    <w:rsid w:val="00E76D56"/>
    <w:rsid w:val="00EC5F47"/>
    <w:rsid w:val="00EF3AE7"/>
    <w:rsid w:val="00F42269"/>
    <w:rsid w:val="00F63236"/>
    <w:rsid w:val="00FD4059"/>
    <w:rsid w:val="00FE5546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9064"/>
  <w15:docId w15:val="{3BED3F1B-C8C9-458A-97E9-605D22E1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3E6E"/>
  </w:style>
  <w:style w:type="paragraph" w:styleId="1">
    <w:name w:val="heading 1"/>
    <w:basedOn w:val="a"/>
    <w:next w:val="a"/>
    <w:link w:val="10"/>
    <w:uiPriority w:val="9"/>
    <w:rsid w:val="00A2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37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06D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3C"/>
    <w:rPr>
      <w:rFonts w:ascii="Tahoma" w:hAnsi="Tahoma" w:cs="Tahoma"/>
      <w:sz w:val="16"/>
      <w:szCs w:val="16"/>
    </w:rPr>
  </w:style>
  <w:style w:type="paragraph" w:customStyle="1" w:styleId="a6">
    <w:name w:val="Колледж_текст"/>
    <w:basedOn w:val="a"/>
    <w:link w:val="a7"/>
    <w:qFormat/>
    <w:rsid w:val="005147C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2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Колледж_текст Знак"/>
    <w:basedOn w:val="a0"/>
    <w:link w:val="a6"/>
    <w:rsid w:val="005147C4"/>
    <w:rPr>
      <w:rFonts w:ascii="Times New Roman" w:hAnsi="Times New Roman" w:cs="Times New Roman"/>
      <w:sz w:val="28"/>
    </w:rPr>
  </w:style>
  <w:style w:type="paragraph" w:styleId="a8">
    <w:name w:val="TOC Heading"/>
    <w:basedOn w:val="1"/>
    <w:next w:val="a"/>
    <w:uiPriority w:val="39"/>
    <w:unhideWhenUsed/>
    <w:rsid w:val="00A22F5D"/>
    <w:pPr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A22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F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22F5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4FD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04F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4FD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4F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4F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4F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4FDB"/>
    <w:pPr>
      <w:spacing w:after="100"/>
      <w:ind w:left="1760"/>
    </w:pPr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F40DD"/>
  </w:style>
  <w:style w:type="paragraph" w:styleId="ac">
    <w:name w:val="footer"/>
    <w:basedOn w:val="a"/>
    <w:link w:val="ad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F40DD"/>
  </w:style>
  <w:style w:type="paragraph" w:customStyle="1" w:styleId="ae">
    <w:name w:val="обычное"/>
    <w:basedOn w:val="a"/>
    <w:rsid w:val="008D259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kern w:val="36"/>
      <w:sz w:val="28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5E61E4"/>
    <w:rPr>
      <w:color w:val="800080" w:themeColor="followedHyperlink"/>
      <w:u w:val="single"/>
    </w:rPr>
  </w:style>
  <w:style w:type="paragraph" w:styleId="af0">
    <w:name w:val="Normal (Web)"/>
    <w:aliases w:val="Обычный (Web),Обычный (веб)1"/>
    <w:basedOn w:val="a"/>
    <w:uiPriority w:val="99"/>
    <w:unhideWhenUsed/>
    <w:rsid w:val="00AA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372175"/>
  </w:style>
  <w:style w:type="paragraph" w:styleId="af1">
    <w:name w:val="No Spacing"/>
    <w:link w:val="af2"/>
    <w:uiPriority w:val="1"/>
    <w:rsid w:val="009F1BC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2">
    <w:name w:val="Без интервала Знак"/>
    <w:basedOn w:val="a0"/>
    <w:link w:val="af1"/>
    <w:uiPriority w:val="1"/>
    <w:locked/>
    <w:rsid w:val="009F1BC5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styleId="af3">
    <w:name w:val="caption"/>
    <w:basedOn w:val="a"/>
    <w:next w:val="a"/>
    <w:uiPriority w:val="35"/>
    <w:unhideWhenUsed/>
    <w:rsid w:val="005249C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-weight-bold">
    <w:name w:val="font-weight-bold"/>
    <w:basedOn w:val="a0"/>
    <w:rsid w:val="00643D23"/>
  </w:style>
  <w:style w:type="paragraph" w:customStyle="1" w:styleId="af4">
    <w:name w:val="Колледж_Заголовок"/>
    <w:basedOn w:val="a6"/>
    <w:link w:val="af5"/>
    <w:qFormat/>
    <w:rsid w:val="00453D23"/>
    <w:pPr>
      <w:jc w:val="center"/>
      <w:outlineLvl w:val="0"/>
    </w:pPr>
    <w:rPr>
      <w:b/>
      <w:caps/>
    </w:rPr>
  </w:style>
  <w:style w:type="paragraph" w:customStyle="1" w:styleId="af6">
    <w:name w:val="Колледж_Содержание"/>
    <w:basedOn w:val="af4"/>
    <w:link w:val="af7"/>
    <w:qFormat/>
    <w:rsid w:val="000E577F"/>
    <w:pPr>
      <w:outlineLvl w:val="9"/>
    </w:pPr>
    <w:rPr>
      <w:rFonts w:cstheme="minorBidi"/>
      <w:bCs/>
    </w:rPr>
  </w:style>
  <w:style w:type="character" w:customStyle="1" w:styleId="af5">
    <w:name w:val="Колледж_Заголовок Знак"/>
    <w:basedOn w:val="a0"/>
    <w:link w:val="af4"/>
    <w:rsid w:val="00453D23"/>
    <w:rPr>
      <w:rFonts w:ascii="Times New Roman" w:hAnsi="Times New Roman" w:cs="Times New Roman"/>
      <w:b/>
      <w:caps/>
      <w:sz w:val="28"/>
    </w:rPr>
  </w:style>
  <w:style w:type="paragraph" w:customStyle="1" w:styleId="af8">
    <w:name w:val="Колледж_Содержание_текст"/>
    <w:basedOn w:val="11"/>
    <w:link w:val="af9"/>
    <w:qFormat/>
    <w:rsid w:val="000E577F"/>
    <w:pPr>
      <w:tabs>
        <w:tab w:val="right" w:leader="dot" w:pos="9911"/>
      </w:tabs>
      <w:spacing w:after="0" w:line="360" w:lineRule="auto"/>
      <w:ind w:firstLine="709"/>
      <w:jc w:val="both"/>
    </w:pPr>
    <w:rPr>
      <w:rFonts w:ascii="Times New Roman" w:hAnsi="Times New Roman"/>
      <w:noProof/>
      <w:sz w:val="28"/>
    </w:rPr>
  </w:style>
  <w:style w:type="character" w:customStyle="1" w:styleId="af7">
    <w:name w:val="Колледж_Содержание Знак"/>
    <w:basedOn w:val="af5"/>
    <w:link w:val="af6"/>
    <w:rsid w:val="000E577F"/>
    <w:rPr>
      <w:rFonts w:ascii="Times New Roman" w:hAnsi="Times New Roman" w:cs="Times New Roman"/>
      <w:b/>
      <w:bCs/>
      <w:caps/>
      <w:sz w:val="28"/>
    </w:rPr>
  </w:style>
  <w:style w:type="paragraph" w:customStyle="1" w:styleId="afa">
    <w:name w:val="Колледж_картинки"/>
    <w:basedOn w:val="a6"/>
    <w:link w:val="afb"/>
    <w:qFormat/>
    <w:rsid w:val="00C24D43"/>
    <w:pPr>
      <w:spacing w:line="240" w:lineRule="auto"/>
      <w:ind w:firstLine="0"/>
      <w:jc w:val="center"/>
    </w:pPr>
  </w:style>
  <w:style w:type="character" w:customStyle="1" w:styleId="12">
    <w:name w:val="Оглавление 1 Знак"/>
    <w:basedOn w:val="a0"/>
    <w:link w:val="11"/>
    <w:uiPriority w:val="39"/>
    <w:rsid w:val="000E577F"/>
  </w:style>
  <w:style w:type="character" w:customStyle="1" w:styleId="af9">
    <w:name w:val="Колледж_Содержание_текст Знак"/>
    <w:basedOn w:val="12"/>
    <w:link w:val="af8"/>
    <w:rsid w:val="000E577F"/>
    <w:rPr>
      <w:rFonts w:ascii="Times New Roman" w:hAnsi="Times New Roman"/>
      <w:noProof/>
      <w:sz w:val="28"/>
    </w:rPr>
  </w:style>
  <w:style w:type="character" w:customStyle="1" w:styleId="afb">
    <w:name w:val="Колледж_картинки Знак"/>
    <w:basedOn w:val="a7"/>
    <w:link w:val="afa"/>
    <w:rsid w:val="00C24D43"/>
    <w:rPr>
      <w:rFonts w:ascii="Times New Roman" w:hAnsi="Times New Roman" w:cs="Times New Roman"/>
      <w:sz w:val="28"/>
    </w:rPr>
  </w:style>
  <w:style w:type="paragraph" w:customStyle="1" w:styleId="afc">
    <w:name w:val="Колледж_подпись"/>
    <w:basedOn w:val="afa"/>
    <w:link w:val="afd"/>
    <w:qFormat/>
    <w:rsid w:val="00331C09"/>
    <w:pPr>
      <w:spacing w:line="480" w:lineRule="auto"/>
    </w:pPr>
    <w:rPr>
      <w:color w:val="000000" w:themeColor="text1"/>
      <w:sz w:val="24"/>
    </w:rPr>
  </w:style>
  <w:style w:type="character" w:customStyle="1" w:styleId="afd">
    <w:name w:val="Колледж_подпись Знак"/>
    <w:basedOn w:val="afb"/>
    <w:link w:val="afc"/>
    <w:rsid w:val="00331C09"/>
    <w:rPr>
      <w:rFonts w:ascii="Times New Roman" w:hAnsi="Times New Roman" w:cs="Times New Roman"/>
      <w:color w:val="000000" w:themeColor="text1"/>
      <w:sz w:val="24"/>
    </w:rPr>
  </w:style>
  <w:style w:type="character" w:styleId="afe">
    <w:name w:val="Subtle Reference"/>
    <w:basedOn w:val="a0"/>
    <w:uiPriority w:val="31"/>
    <w:rsid w:val="006B572F"/>
    <w:rPr>
      <w:smallCaps/>
      <w:color w:val="5A5A5A" w:themeColor="text1" w:themeTint="A5"/>
    </w:rPr>
  </w:style>
  <w:style w:type="character" w:styleId="aff">
    <w:name w:val="Strong"/>
    <w:basedOn w:val="a0"/>
    <w:uiPriority w:val="22"/>
    <w:rsid w:val="006B572F"/>
    <w:rPr>
      <w:b/>
      <w:bCs/>
    </w:rPr>
  </w:style>
  <w:style w:type="paragraph" w:styleId="22">
    <w:name w:val="Quote"/>
    <w:basedOn w:val="a"/>
    <w:next w:val="a"/>
    <w:link w:val="23"/>
    <w:uiPriority w:val="29"/>
    <w:rsid w:val="006B57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6B572F"/>
    <w:rPr>
      <w:i/>
      <w:iCs/>
      <w:color w:val="404040" w:themeColor="text1" w:themeTint="BF"/>
    </w:rPr>
  </w:style>
  <w:style w:type="paragraph" w:styleId="aff0">
    <w:name w:val="Intense Quote"/>
    <w:basedOn w:val="a"/>
    <w:next w:val="a"/>
    <w:link w:val="aff1"/>
    <w:uiPriority w:val="30"/>
    <w:rsid w:val="006B572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6B572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fo\Documents\&#1053;&#1072;&#1089;&#1090;&#1088;&#1072;&#1080;&#1074;&#1072;&#1077;&#1084;&#1099;&#1077;%20&#1096;&#1072;&#1073;&#1083;&#1086;&#1085;&#1099;%20Office\&#1064;&#1072;&#1073;&#1083;&#1086;&#1085;_&#1086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7704D-30A4-44A7-9653-E11241EF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24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Архипова</dc:creator>
  <cp:keywords/>
  <dc:description/>
  <cp:lastModifiedBy>Алина Архипова</cp:lastModifiedBy>
  <cp:revision>1</cp:revision>
  <cp:lastPrinted>2014-07-03T13:03:00Z</cp:lastPrinted>
  <dcterms:created xsi:type="dcterms:W3CDTF">2023-10-30T07:02:00Z</dcterms:created>
  <dcterms:modified xsi:type="dcterms:W3CDTF">2023-10-30T07:32:00Z</dcterms:modified>
</cp:coreProperties>
</file>